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08E" w14:textId="77777777" w:rsidR="008C503B" w:rsidRDefault="00CD470D">
      <w:pPr>
        <w:pStyle w:val="Heading1"/>
      </w:pPr>
      <w:r>
        <w:t>My Passion</w:t>
      </w:r>
    </w:p>
    <w:sdt>
      <w:sdtPr>
        <w:id w:val="9459735"/>
        <w:placeholder>
          <w:docPart w:val="56EDFF679308E249B58F442A15DF4D78"/>
        </w:placeholder>
      </w:sdtPr>
      <w:sdtContent>
        <w:p w14:paraId="6BE91463" w14:textId="77777777" w:rsidR="008C503B" w:rsidRDefault="00CD470D">
          <w:pPr>
            <w:pStyle w:val="BodyText"/>
          </w:pPr>
          <w:r>
            <w:t>Creating</w:t>
          </w:r>
          <w:r w:rsidRPr="00CD470D">
            <w:t xml:space="preserve"> web</w:t>
          </w:r>
          <w:r>
            <w:t>-based user experiences</w:t>
          </w:r>
          <w:r w:rsidRPr="00CD470D">
            <w:t xml:space="preserve"> that are exciting, expressive, and easy to use.</w:t>
          </w:r>
        </w:p>
      </w:sdtContent>
    </w:sdt>
    <w:p w14:paraId="67BFFAC5" w14:textId="77777777" w:rsidR="008C503B" w:rsidRDefault="00CD470D">
      <w:pPr>
        <w:pStyle w:val="Heading1"/>
      </w:pPr>
      <w:r>
        <w:t>My Positions</w:t>
      </w:r>
    </w:p>
    <w:p w14:paraId="4B044B7B" w14:textId="61249D2D" w:rsidR="008C503B" w:rsidRDefault="002E7CCC">
      <w:pPr>
        <w:pStyle w:val="Heading2"/>
      </w:pPr>
      <w:sdt>
        <w:sdtPr>
          <w:id w:val="9459739"/>
          <w:placeholder>
            <w:docPart w:val="C37AFB463286604DB9D07B7227E6F575"/>
          </w:placeholder>
        </w:sdtPr>
        <w:sdtContent>
          <w:r w:rsidR="00CB7F3F" w:rsidRPr="00CB7F3F">
            <w:t>Front-End Engineer, </w:t>
          </w:r>
          <w:hyperlink r:id="rId8" w:history="1">
            <w:proofErr w:type="spellStart"/>
            <w:r w:rsidR="00CB7F3F" w:rsidRPr="00CB7F3F">
              <w:rPr>
                <w:rStyle w:val="Hyperlink"/>
              </w:rPr>
              <w:t>A•mo•bee</w:t>
            </w:r>
            <w:proofErr w:type="spellEnd"/>
          </w:hyperlink>
          <w:r w:rsidR="00CB7F3F">
            <w:t xml:space="preserve"> </w:t>
          </w:r>
        </w:sdtContent>
      </w:sdt>
      <w:r w:rsidR="00BE4B14">
        <w:tab/>
      </w:r>
      <w:r>
        <w:t xml:space="preserve">May 2012 </w:t>
      </w:r>
      <w:r>
        <w:softHyphen/>
        <w:t>–</w:t>
      </w:r>
      <w:r w:rsidR="00CB7F3F">
        <w:t xml:space="preserve"> Current</w:t>
      </w:r>
    </w:p>
    <w:sdt>
      <w:sdtPr>
        <w:id w:val="9459741"/>
        <w:placeholder>
          <w:docPart w:val="4B8C5936E02EB84CA7A011AF8F0C6B9E"/>
        </w:placeholder>
      </w:sdtPr>
      <w:sdtContent>
        <w:p w14:paraId="7ED08772" w14:textId="77777777" w:rsidR="00CB7F3F" w:rsidRPr="00CB7F3F" w:rsidRDefault="00CB7F3F" w:rsidP="00CB7F3F">
          <w:pPr>
            <w:pStyle w:val="ListBullet"/>
          </w:pPr>
          <w:r w:rsidRPr="00CB7F3F">
            <w:t xml:space="preserve">Designed </w:t>
          </w:r>
          <w:proofErr w:type="spellStart"/>
          <w:r w:rsidRPr="00CB7F3F">
            <w:t>AdKit</w:t>
          </w:r>
          <w:proofErr w:type="spellEnd"/>
          <w:r w:rsidRPr="00CB7F3F">
            <w:t xml:space="preserve"> XML, a domain-specific dialect for easy development of interactive rich-media presentations</w:t>
          </w:r>
          <w:r>
            <w:t>.</w:t>
          </w:r>
        </w:p>
        <w:p w14:paraId="20E9117C" w14:textId="77777777" w:rsidR="00CB7F3F" w:rsidRPr="00CB7F3F" w:rsidRDefault="00CB7F3F" w:rsidP="00CB7F3F">
          <w:pPr>
            <w:pStyle w:val="ListBullet"/>
          </w:pPr>
          <w:r w:rsidRPr="00CB7F3F">
            <w:t xml:space="preserve">Led development of </w:t>
          </w:r>
          <w:proofErr w:type="spellStart"/>
          <w:r w:rsidRPr="00CB7F3F">
            <w:t>AdKit</w:t>
          </w:r>
          <w:proofErr w:type="spellEnd"/>
          <w:r w:rsidRPr="00CB7F3F">
            <w:t xml:space="preserve"> web renderer, a JavaScript- and </w:t>
          </w:r>
          <w:proofErr w:type="spellStart"/>
          <w:r w:rsidRPr="00CB7F3F">
            <w:t>WebKit</w:t>
          </w:r>
          <w:proofErr w:type="spellEnd"/>
          <w:r w:rsidRPr="00CB7F3F">
            <w:t>-based mobile page layout engine.</w:t>
          </w:r>
        </w:p>
        <w:p w14:paraId="28507945" w14:textId="77777777" w:rsidR="008C503B" w:rsidRDefault="00CB7F3F" w:rsidP="00CB7F3F">
          <w:pPr>
            <w:pStyle w:val="ListBullet"/>
          </w:pPr>
          <w:r w:rsidRPr="00CB7F3F">
            <w:t>Integrated web renderer with native OpenGL layer, allowing one XML layout to render interactive 3D alongside web content.</w:t>
          </w:r>
        </w:p>
      </w:sdtContent>
    </w:sdt>
    <w:p w14:paraId="324920E3" w14:textId="77777777" w:rsidR="008C503B" w:rsidRDefault="002E7CCC">
      <w:pPr>
        <w:pStyle w:val="Heading2"/>
      </w:pPr>
      <w:sdt>
        <w:sdtPr>
          <w:id w:val="9459744"/>
          <w:placeholder>
            <w:docPart w:val="A96E228C4AD1AE48A933E4ACF9022930"/>
          </w:placeholder>
        </w:sdtPr>
        <w:sdtContent>
          <w:r w:rsidR="00CB7F3F" w:rsidRPr="00CB7F3F">
            <w:t>Web Development Engineer, </w:t>
          </w:r>
          <w:hyperlink r:id="rId9" w:history="1">
            <w:proofErr w:type="spellStart"/>
            <w:r w:rsidR="00CB7F3F" w:rsidRPr="00CB7F3F">
              <w:rPr>
                <w:rStyle w:val="Hyperlink"/>
              </w:rPr>
              <w:t>Cooliris</w:t>
            </w:r>
            <w:proofErr w:type="spellEnd"/>
          </w:hyperlink>
          <w:r w:rsidR="00CB7F3F">
            <w:t xml:space="preserve"> </w:t>
          </w:r>
        </w:sdtContent>
      </w:sdt>
      <w:r w:rsidR="00BE4B14">
        <w:tab/>
      </w:r>
      <w:r w:rsidR="00CB7F3F">
        <w:t>April 2009 – May 2012</w:t>
      </w:r>
    </w:p>
    <w:sdt>
      <w:sdtPr>
        <w:id w:val="9459797"/>
        <w:placeholder>
          <w:docPart w:val="ED5C44204B6A2C4791109E19E4816EDA"/>
        </w:placeholder>
      </w:sdtPr>
      <w:sdtContent>
        <w:p w14:paraId="3A7F6F9E" w14:textId="77777777" w:rsidR="00CB7F3F" w:rsidRPr="00CB7F3F" w:rsidRDefault="00CB7F3F" w:rsidP="00CB7F3F">
          <w:pPr>
            <w:pStyle w:val="ListBullet"/>
          </w:pPr>
          <w:r w:rsidRPr="00CB7F3F">
            <w:t xml:space="preserve">Built innovative and </w:t>
          </w:r>
          <w:proofErr w:type="spellStart"/>
          <w:r w:rsidRPr="00CB7F3F">
            <w:t>performant</w:t>
          </w:r>
          <w:proofErr w:type="spellEnd"/>
          <w:r w:rsidRPr="00CB7F3F">
            <w:t xml:space="preserve"> web UIs using JavaScript and diverse web frameworks.</w:t>
          </w:r>
        </w:p>
        <w:p w14:paraId="45E9E15B" w14:textId="77777777" w:rsidR="00CB7F3F" w:rsidRPr="00CB7F3F" w:rsidRDefault="00CB7F3F" w:rsidP="00CB7F3F">
          <w:pPr>
            <w:pStyle w:val="ListBullet"/>
          </w:pPr>
          <w:r w:rsidRPr="00CB7F3F">
            <w:t>Integrated multiple platforms and APIs into one seamless web app interface.</w:t>
          </w:r>
        </w:p>
        <w:p w14:paraId="38773B8C" w14:textId="77777777" w:rsidR="00CB7F3F" w:rsidRPr="00CB7F3F" w:rsidRDefault="00CB7F3F" w:rsidP="00CB7F3F">
          <w:pPr>
            <w:pStyle w:val="ListBullet"/>
          </w:pPr>
          <w:r w:rsidRPr="00CB7F3F">
            <w:t>Created tools and documentation for coworkers, partners and outside developers.</w:t>
          </w:r>
        </w:p>
        <w:p w14:paraId="51343B61" w14:textId="77777777" w:rsidR="00CB7F3F" w:rsidRDefault="00CB7F3F" w:rsidP="00CB7F3F">
          <w:pPr>
            <w:pStyle w:val="ListBullet"/>
          </w:pPr>
          <w:r w:rsidRPr="00CB7F3F">
            <w:t xml:space="preserve">Helped start the </w:t>
          </w:r>
          <w:proofErr w:type="spellStart"/>
          <w:r w:rsidRPr="00CB7F3F">
            <w:t>Adjitsu</w:t>
          </w:r>
          <w:proofErr w:type="spellEnd"/>
          <w:r w:rsidRPr="00CB7F3F">
            <w:t xml:space="preserve"> team, developing rich-media ad experiences that led the team to be acquired by </w:t>
          </w:r>
          <w:hyperlink r:id="rId10" w:history="1">
            <w:proofErr w:type="spellStart"/>
            <w:r w:rsidRPr="00CB7F3F">
              <w:rPr>
                <w:rStyle w:val="Hyperlink"/>
              </w:rPr>
              <w:t>A•mo•bee</w:t>
            </w:r>
            <w:proofErr w:type="spellEnd"/>
          </w:hyperlink>
          <w:r w:rsidRPr="00CB7F3F">
            <w:t>.</w:t>
          </w:r>
        </w:p>
        <w:p w14:paraId="5BD6EA0E" w14:textId="77777777" w:rsidR="00CB7F3F" w:rsidRDefault="00CB7F3F" w:rsidP="00CB7F3F">
          <w:pPr>
            <w:pStyle w:val="Heading2"/>
          </w:pPr>
          <w:sdt>
            <w:sdtPr>
              <w:id w:val="1462922214"/>
              <w:placeholder>
                <w:docPart w:val="DD7F44C5DAB42941B4B2F21735CDA9C6"/>
              </w:placeholder>
            </w:sdtPr>
            <w:sdtContent>
              <w:r w:rsidRPr="00CB7F3F">
                <w:t>Front-End Engineer, </w:t>
              </w:r>
              <w:hyperlink r:id="rId11" w:history="1">
                <w:r w:rsidRPr="00CB7F3F">
                  <w:rPr>
                    <w:rStyle w:val="Hyperlink"/>
                  </w:rPr>
                  <w:t>Replicate Technologies</w:t>
                </w:r>
              </w:hyperlink>
              <w:r>
                <w:t xml:space="preserve"> </w:t>
              </w:r>
            </w:sdtContent>
          </w:sdt>
          <w:r>
            <w:tab/>
            <w:t>July 2008 – February 2009</w:t>
          </w:r>
        </w:p>
        <w:sdt>
          <w:sdtPr>
            <w:id w:val="-1424110414"/>
            <w:placeholder>
              <w:docPart w:val="E1524B5625608D4680D069AA6ADEE69E"/>
            </w:placeholder>
          </w:sdtPr>
          <w:sdtContent>
            <w:p w14:paraId="5EDDF18D" w14:textId="77777777" w:rsidR="00CB7F3F" w:rsidRPr="00CB7F3F" w:rsidRDefault="00CB7F3F" w:rsidP="00CB7F3F">
              <w:pPr>
                <w:pStyle w:val="ListBullet"/>
              </w:pPr>
              <w:r w:rsidRPr="00CB7F3F">
                <w:t>Designed wireframes and mockups for new web interface for a network analysis virtual appliance.</w:t>
              </w:r>
            </w:p>
            <w:p w14:paraId="03889F98" w14:textId="77777777" w:rsidR="00CB7F3F" w:rsidRPr="00CB7F3F" w:rsidRDefault="00CB7F3F" w:rsidP="00CB7F3F">
              <w:pPr>
                <w:pStyle w:val="ListBullet"/>
              </w:pPr>
              <w:r w:rsidRPr="00CB7F3F">
                <w:t xml:space="preserve">Wrote Pylons layer to transform </w:t>
              </w:r>
              <w:proofErr w:type="spellStart"/>
              <w:r w:rsidRPr="00CB7F3F">
                <w:t>PostgreSQL</w:t>
              </w:r>
              <w:proofErr w:type="spellEnd"/>
              <w:r w:rsidRPr="00CB7F3F">
                <w:t xml:space="preserve"> data into JSON format using flexible table-based metadata.</w:t>
              </w:r>
            </w:p>
            <w:p w14:paraId="2B5F36E1" w14:textId="77777777" w:rsidR="00CB7F3F" w:rsidRDefault="00CB7F3F" w:rsidP="00CB7F3F">
              <w:pPr>
                <w:pStyle w:val="ListBullet"/>
              </w:pPr>
              <w:r w:rsidRPr="00CB7F3F">
                <w:t xml:space="preserve">Built complex desktop-style UI using </w:t>
              </w:r>
              <w:proofErr w:type="spellStart"/>
              <w:r w:rsidRPr="00CB7F3F">
                <w:t>ExtJS</w:t>
              </w:r>
              <w:proofErr w:type="spellEnd"/>
              <w:r w:rsidRPr="00CB7F3F">
                <w:t xml:space="preserve"> and AJAX, including configuration wizards and interactive reports.</w:t>
              </w:r>
            </w:p>
          </w:sdtContent>
        </w:sdt>
        <w:p w14:paraId="7EC9131A" w14:textId="77777777" w:rsidR="00CB7F3F" w:rsidRDefault="00CB7F3F" w:rsidP="00CB7F3F">
          <w:pPr>
            <w:pStyle w:val="Heading2"/>
          </w:pPr>
          <w:sdt>
            <w:sdtPr>
              <w:id w:val="1439106733"/>
              <w:placeholder>
                <w:docPart w:val="49E63342D60DF24D94D19CF9F7A99788"/>
              </w:placeholder>
            </w:sdtPr>
            <w:sdtContent>
              <w:r w:rsidRPr="00CB7F3F">
                <w:t>Software Engineer, </w:t>
              </w:r>
              <w:hyperlink r:id="rId12" w:history="1">
                <w:proofErr w:type="spellStart"/>
                <w:r w:rsidRPr="00CB7F3F">
                  <w:rPr>
                    <w:rStyle w:val="Hyperlink"/>
                  </w:rPr>
                  <w:t>NewlineNoosh</w:t>
                </w:r>
                <w:proofErr w:type="spellEnd"/>
              </w:hyperlink>
              <w:r>
                <w:t xml:space="preserve"> </w:t>
              </w:r>
            </w:sdtContent>
          </w:sdt>
          <w:r>
            <w:tab/>
            <w:t>September 2004 – July 2008</w:t>
          </w:r>
        </w:p>
        <w:sdt>
          <w:sdtPr>
            <w:id w:val="1802495576"/>
            <w:placeholder>
              <w:docPart w:val="45E25CDE102F7F47899E2045DEC8538D"/>
            </w:placeholder>
          </w:sdtPr>
          <w:sdtContent>
            <w:p w14:paraId="02EEC396" w14:textId="77777777" w:rsidR="00CB7F3F" w:rsidRPr="00CB7F3F" w:rsidRDefault="00CB7F3F" w:rsidP="00CB7F3F">
              <w:pPr>
                <w:pStyle w:val="ListBullet"/>
              </w:pPr>
              <w:r w:rsidRPr="00CB7F3F">
                <w:t>Created custom web application interfaces using HTML and JavaScript to meet the needs of individual clients.</w:t>
              </w:r>
            </w:p>
            <w:p w14:paraId="1CD1FDC7" w14:textId="77777777" w:rsidR="00CB7F3F" w:rsidRPr="00CB7F3F" w:rsidRDefault="00CB7F3F" w:rsidP="00CB7F3F">
              <w:pPr>
                <w:pStyle w:val="ListBullet"/>
              </w:pPr>
              <w:r w:rsidRPr="00CB7F3F">
                <w:t>Extended Java back-end to support data integration with remote systems and add new general application features.</w:t>
              </w:r>
            </w:p>
            <w:p w14:paraId="3F017C2F" w14:textId="77777777" w:rsidR="008C503B" w:rsidRDefault="00CB7F3F" w:rsidP="00CB7F3F">
              <w:pPr>
                <w:pStyle w:val="ListBullet"/>
              </w:pPr>
              <w:r w:rsidRPr="00CB7F3F">
                <w:t xml:space="preserve">Introduced next-generation technologies like AJAX and </w:t>
              </w:r>
              <w:proofErr w:type="spellStart"/>
              <w:r w:rsidRPr="00CB7F3F">
                <w:t>jQuery</w:t>
              </w:r>
              <w:proofErr w:type="spellEnd"/>
              <w:r w:rsidRPr="00CB7F3F">
                <w:t xml:space="preserve"> to enable more efficient development and more responsive interfaces.</w:t>
              </w:r>
            </w:p>
          </w:sdtContent>
        </w:sdt>
      </w:sdtContent>
    </w:sdt>
    <w:p w14:paraId="3705ED18" w14:textId="77777777" w:rsidR="00CD470D" w:rsidRDefault="00CD470D" w:rsidP="00CD470D">
      <w:pPr>
        <w:pStyle w:val="Heading1"/>
      </w:pPr>
      <w:r>
        <w:t>My Projects</w:t>
      </w:r>
    </w:p>
    <w:p w14:paraId="588A93BF" w14:textId="77777777" w:rsidR="00BB1494" w:rsidRDefault="00BB1494" w:rsidP="00BB1494">
      <w:pPr>
        <w:pStyle w:val="Heading2"/>
      </w:pPr>
      <w:sdt>
        <w:sdtPr>
          <w:id w:val="-1025088864"/>
          <w:placeholder>
            <w:docPart w:val="1001133D7C0E3B43883B0A74AE9D9FC7"/>
          </w:placeholder>
        </w:sdtPr>
        <w:sdtContent>
          <w:r w:rsidRPr="002E7CCC">
            <w:t>Fandom Convention Scheduling Web Application</w:t>
          </w:r>
          <w:r>
            <w:t xml:space="preserve"> </w:t>
          </w:r>
        </w:sdtContent>
      </w:sdt>
      <w:r>
        <w:tab/>
        <w:t xml:space="preserve">January 2011 </w:t>
      </w:r>
      <w:r>
        <w:softHyphen/>
        <w:t>– Current</w:t>
      </w:r>
    </w:p>
    <w:sdt>
      <w:sdtPr>
        <w:id w:val="-221682058"/>
        <w:placeholder>
          <w:docPart w:val="ADD022DD4141D04FACC57CDC2A516C28"/>
        </w:placeholder>
      </w:sdtPr>
      <w:sdtContent>
        <w:p w14:paraId="630F5465" w14:textId="77777777" w:rsidR="00BB1494" w:rsidRPr="00BB1494" w:rsidRDefault="00BB1494" w:rsidP="00BB1494">
          <w:pPr>
            <w:pStyle w:val="ListBullet"/>
          </w:pPr>
          <w:r w:rsidRPr="00BB1494">
            <w:t>Designed and built a </w:t>
          </w:r>
          <w:hyperlink r:id="rId13" w:history="1">
            <w:r w:rsidRPr="00BB1494">
              <w:rPr>
                <w:rStyle w:val="Hyperlink"/>
              </w:rPr>
              <w:t>full-featured site</w:t>
            </w:r>
          </w:hyperlink>
          <w:r w:rsidRPr="00BB1494">
            <w:t> for presenters and attendees.</w:t>
          </w:r>
        </w:p>
        <w:p w14:paraId="5E25980E" w14:textId="77777777" w:rsidR="00BB1494" w:rsidRPr="00BB1494" w:rsidRDefault="00BB1494" w:rsidP="00BB1494">
          <w:pPr>
            <w:pStyle w:val="ListBullet"/>
          </w:pPr>
          <w:r w:rsidRPr="00BB1494">
            <w:t>Created a dynamic cross-platform </w:t>
          </w:r>
          <w:hyperlink r:id="rId14" w:history="1">
            <w:r w:rsidRPr="00BB1494">
              <w:rPr>
                <w:rStyle w:val="Hyperlink"/>
              </w:rPr>
              <w:t>mobile site</w:t>
            </w:r>
          </w:hyperlink>
          <w:r w:rsidRPr="00BB1494">
            <w:t>.</w:t>
          </w:r>
        </w:p>
        <w:p w14:paraId="63474A78" w14:textId="77777777" w:rsidR="00BB1494" w:rsidRPr="00BB1494" w:rsidRDefault="00BB1494" w:rsidP="00BB1494">
          <w:pPr>
            <w:pStyle w:val="ListBullet"/>
          </w:pPr>
          <w:r w:rsidRPr="00BB1494">
            <w:t>Developed as an open-source project using </w:t>
          </w:r>
          <w:hyperlink r:id="rId15" w:history="1">
            <w:proofErr w:type="spellStart"/>
            <w:r w:rsidRPr="00BB1494">
              <w:rPr>
                <w:rStyle w:val="Hyperlink"/>
              </w:rPr>
              <w:t>GitHub</w:t>
            </w:r>
            <w:proofErr w:type="spellEnd"/>
          </w:hyperlink>
          <w:r w:rsidRPr="00BB1494">
            <w:t> and </w:t>
          </w:r>
          <w:hyperlink r:id="rId16" w:history="1">
            <w:r w:rsidRPr="00BB1494">
              <w:rPr>
                <w:rStyle w:val="Hyperlink"/>
              </w:rPr>
              <w:t>Lighthouse</w:t>
            </w:r>
          </w:hyperlink>
          <w:r w:rsidRPr="00BB1494">
            <w:t>.</w:t>
          </w:r>
        </w:p>
        <w:p w14:paraId="3F4184C8" w14:textId="5C613D9D" w:rsidR="00BB1494" w:rsidRDefault="00BB1494" w:rsidP="00BB1494">
          <w:pPr>
            <w:pStyle w:val="ListBullet"/>
          </w:pPr>
          <w:r w:rsidRPr="00BB1494">
            <w:t>Launched at an </w:t>
          </w:r>
          <w:hyperlink r:id="rId17" w:history="1">
            <w:r w:rsidRPr="00BB1494">
              <w:rPr>
                <w:rStyle w:val="Hyperlink"/>
              </w:rPr>
              <w:t>event with 3000 attendees</w:t>
            </w:r>
          </w:hyperlink>
          <w:r w:rsidRPr="00BB1494">
            <w:t>, with more planned in the future.</w:t>
          </w:r>
        </w:p>
      </w:sdtContent>
    </w:sdt>
    <w:p w14:paraId="3D8770DB" w14:textId="684B95DE" w:rsidR="00BB1494" w:rsidRDefault="00BB1494" w:rsidP="00BB1494">
      <w:pPr>
        <w:pStyle w:val="Heading2"/>
      </w:pPr>
      <w:r>
        <w:lastRenderedPageBreak/>
        <w:t xml:space="preserve"> </w:t>
      </w:r>
      <w:sdt>
        <w:sdtPr>
          <w:id w:val="-1499418373"/>
          <w:placeholder>
            <w:docPart w:val="6320886F1958BA43ACA48E5FF799909F"/>
          </w:placeholder>
        </w:sdtPr>
        <w:sdtContent>
          <w:r w:rsidRPr="00BB1494">
            <w:t>User Interface Design Academic Project</w:t>
          </w:r>
          <w:r>
            <w:t xml:space="preserve"> </w:t>
          </w:r>
        </w:sdtContent>
      </w:sdt>
      <w:r>
        <w:tab/>
        <w:t>September 2003 – May 2004</w:t>
      </w:r>
    </w:p>
    <w:sdt>
      <w:sdtPr>
        <w:id w:val="-296609369"/>
        <w:placeholder>
          <w:docPart w:val="1405F847C5282E469E0DACFAF549DF2C"/>
        </w:placeholder>
      </w:sdtPr>
      <w:sdtContent>
        <w:p w14:paraId="4ED94F35" w14:textId="34B7AE5A" w:rsidR="00BB1494" w:rsidRPr="00BB1494" w:rsidRDefault="00BB1494" w:rsidP="00BB1494">
          <w:pPr>
            <w:pStyle w:val="ListBullet"/>
          </w:pPr>
          <w:r w:rsidRPr="00BB1494">
            <w:t>Wrote cross-platform financial data viewing tool in Java and Swing.</w:t>
          </w:r>
        </w:p>
        <w:p w14:paraId="01C07D33" w14:textId="77777777" w:rsidR="00BB1494" w:rsidRPr="00BB1494" w:rsidRDefault="00BB1494" w:rsidP="00BB1494">
          <w:pPr>
            <w:pStyle w:val="ListBullet"/>
          </w:pPr>
          <w:r w:rsidRPr="00BB1494">
            <w:t>Designed and implemented multiple interface options.</w:t>
          </w:r>
        </w:p>
        <w:p w14:paraId="06E52622" w14:textId="4AE2E89C" w:rsidR="00BB1494" w:rsidRDefault="00BB1494" w:rsidP="00BB1494">
          <w:pPr>
            <w:pStyle w:val="ListBullet"/>
          </w:pPr>
          <w:r w:rsidRPr="00BB1494">
            <w:t>Performed usability testing and analysis to determine ideal layout.</w:t>
          </w:r>
        </w:p>
      </w:sdtContent>
    </w:sdt>
    <w:p w14:paraId="44015557" w14:textId="1C089BDE" w:rsidR="00CD470D" w:rsidRDefault="00BB1494" w:rsidP="00BB1494">
      <w:pPr>
        <w:pStyle w:val="Heading2"/>
      </w:pPr>
      <w:r>
        <w:t xml:space="preserve"> </w:t>
      </w:r>
      <w:sdt>
        <w:sdtPr>
          <w:id w:val="390400136"/>
          <w:placeholder>
            <w:docPart w:val="5E60B9296165384FBB6C2EE553FC7534"/>
          </w:placeholder>
        </w:sdtPr>
        <w:sdtContent>
          <w:r w:rsidRPr="00BB1494">
            <w:t>3D Graphics Programming Academic Project</w:t>
          </w:r>
          <w:r>
            <w:t xml:space="preserve"> </w:t>
          </w:r>
        </w:sdtContent>
      </w:sdt>
      <w:r w:rsidR="00CD470D">
        <w:tab/>
      </w:r>
      <w:r>
        <w:t>January 2003 – May 2003</w:t>
      </w:r>
    </w:p>
    <w:sdt>
      <w:sdtPr>
        <w:id w:val="-2094529822"/>
        <w:placeholder>
          <w:docPart w:val="7016F48D24073840B71B17DAC5470526"/>
        </w:placeholder>
      </w:sdtPr>
      <w:sdtContent>
        <w:p w14:paraId="57993933" w14:textId="77777777" w:rsidR="00BB1494" w:rsidRPr="00BB1494" w:rsidRDefault="00BB1494" w:rsidP="00BB1494">
          <w:pPr>
            <w:pStyle w:val="ListBullet"/>
          </w:pPr>
          <w:r w:rsidRPr="00BB1494">
            <w:t>Developed object-oriented 3D strategy game in C++ with OpenGL.</w:t>
          </w:r>
        </w:p>
        <w:p w14:paraId="2C344EB7" w14:textId="560F60A1" w:rsidR="00BB1494" w:rsidRPr="00BB1494" w:rsidRDefault="00BB1494" w:rsidP="00BB1494">
          <w:pPr>
            <w:pStyle w:val="ListBullet"/>
          </w:pPr>
          <w:r w:rsidRPr="00BB1494">
            <w:t>Created 3D models for game elements.</w:t>
          </w:r>
        </w:p>
        <w:p w14:paraId="604A161E" w14:textId="77777777" w:rsidR="00CD470D" w:rsidRDefault="00BB1494" w:rsidP="00BB1494">
          <w:pPr>
            <w:pStyle w:val="ListBullet"/>
          </w:pPr>
          <w:r w:rsidRPr="00BB1494">
            <w:t>Designed and programmed game user interface.</w:t>
          </w:r>
        </w:p>
      </w:sdtContent>
    </w:sdt>
    <w:p w14:paraId="153F70BE" w14:textId="77777777" w:rsidR="008C503B" w:rsidRDefault="00CD470D" w:rsidP="00CD470D">
      <w:pPr>
        <w:pStyle w:val="Heading1"/>
      </w:pPr>
      <w:r>
        <w:t xml:space="preserve"> My </w:t>
      </w:r>
      <w:r w:rsidR="00BE4B14">
        <w:t>Education</w:t>
      </w:r>
    </w:p>
    <w:p w14:paraId="3DD4D575" w14:textId="4930F632" w:rsidR="008C503B" w:rsidRDefault="002E7CCC">
      <w:pPr>
        <w:pStyle w:val="Heading2"/>
      </w:pPr>
      <w:sdt>
        <w:sdtPr>
          <w:id w:val="9459748"/>
          <w:placeholder>
            <w:docPart w:val="FC9AA1701443FD4ABB7F789FEB6F5437"/>
          </w:placeholder>
        </w:sdtPr>
        <w:sdtContent>
          <w:r w:rsidR="00BB1494" w:rsidRPr="00BB1494">
            <w:t>New Mexico Institute of Mining and Technology</w:t>
          </w:r>
          <w:r w:rsidR="00BB1494">
            <w:t xml:space="preserve"> </w:t>
          </w:r>
        </w:sdtContent>
      </w:sdt>
      <w:r w:rsidR="00BE4B14">
        <w:tab/>
      </w:r>
      <w:r w:rsidR="00BB1494">
        <w:t xml:space="preserve">1999 </w:t>
      </w:r>
      <w:r w:rsidR="00BB1494">
        <w:softHyphen/>
        <w:t>– 2004</w:t>
      </w:r>
    </w:p>
    <w:sdt>
      <w:sdtPr>
        <w:id w:val="9459749"/>
        <w:placeholder>
          <w:docPart w:val="D70C1F468271444F9697BA3386F1E0E3"/>
        </w:placeholder>
      </w:sdtPr>
      <w:sdtContent>
        <w:p w14:paraId="5F14170A" w14:textId="102A9212" w:rsidR="008C503B" w:rsidRDefault="00BB1494">
          <w:pPr>
            <w:pStyle w:val="BodyText"/>
          </w:pPr>
          <w:r w:rsidRPr="00BB1494">
            <w:t>Dual Bachelor of Science degrees in Computer Science and Information Technology</w:t>
          </w:r>
        </w:p>
      </w:sdtContent>
    </w:sdt>
    <w:p w14:paraId="20C4BE84" w14:textId="77777777" w:rsidR="008C503B" w:rsidRDefault="00CD470D">
      <w:pPr>
        <w:pStyle w:val="Heading1"/>
      </w:pPr>
      <w:r>
        <w:t xml:space="preserve">My </w:t>
      </w:r>
      <w:r w:rsidR="00BE4B14">
        <w:t>Skills</w:t>
      </w:r>
    </w:p>
    <w:p w14:paraId="68829944" w14:textId="6D2C5989" w:rsidR="00BB1494" w:rsidRDefault="00BB1494" w:rsidP="00BB1494">
      <w:pPr>
        <w:pStyle w:val="Heading2"/>
      </w:pPr>
      <w:sdt>
        <w:sdtPr>
          <w:id w:val="-1182207892"/>
          <w:placeholder>
            <w:docPart w:val="35C72BFD77FE7142B13E37A6BFAE4800"/>
          </w:placeholder>
        </w:sdtPr>
        <w:sdtContent>
          <w:r>
            <w:t xml:space="preserve">Web </w:t>
          </w:r>
          <w:r w:rsidR="00AE7278">
            <w:t>Technologies</w:t>
          </w:r>
          <w:r>
            <w:t xml:space="preserve"> </w:t>
          </w:r>
        </w:sdtContent>
      </w:sdt>
      <w:r>
        <w:tab/>
      </w:r>
    </w:p>
    <w:sdt>
      <w:sdtPr>
        <w:id w:val="-1021394853"/>
        <w:placeholder>
          <w:docPart w:val="AA399F174B2AEE44B2F16E3017B60E7F"/>
        </w:placeholder>
      </w:sdtPr>
      <w:sdtContent>
        <w:p w14:paraId="753EB378" w14:textId="5BA1517C" w:rsidR="00BB1494" w:rsidRPr="00BB1494" w:rsidRDefault="00BB1494" w:rsidP="001B521D">
          <w:pPr>
            <w:pStyle w:val="ListBullet"/>
          </w:pPr>
          <w:r>
            <w:t>Front-en</w:t>
          </w:r>
          <w:r w:rsidR="001B521D">
            <w:t>d: HTML</w:t>
          </w:r>
          <w:r w:rsidR="00F94355">
            <w:t xml:space="preserve"> (Including HTML5)</w:t>
          </w:r>
          <w:r w:rsidR="001B521D">
            <w:t>, CSS, SASS, JavaScript (</w:t>
          </w:r>
          <w:hyperlink r:id="rId18" w:history="1">
            <w:proofErr w:type="spellStart"/>
            <w:r w:rsidR="001B521D" w:rsidRPr="001B521D">
              <w:rPr>
                <w:rStyle w:val="Hyperlink"/>
              </w:rPr>
              <w:t>jQuery</w:t>
            </w:r>
            <w:proofErr w:type="spellEnd"/>
          </w:hyperlink>
          <w:r w:rsidR="001B521D">
            <w:t>,</w:t>
          </w:r>
          <w:r w:rsidR="001B521D" w:rsidRPr="001B521D">
            <w:t> </w:t>
          </w:r>
          <w:hyperlink r:id="rId19" w:history="1">
            <w:proofErr w:type="spellStart"/>
            <w:r w:rsidR="001B521D" w:rsidRPr="001B521D">
              <w:rPr>
                <w:rStyle w:val="Hyperlink"/>
              </w:rPr>
              <w:t>jQuery</w:t>
            </w:r>
            <w:proofErr w:type="spellEnd"/>
            <w:r w:rsidR="001B521D" w:rsidRPr="001B521D">
              <w:rPr>
                <w:rStyle w:val="Hyperlink"/>
              </w:rPr>
              <w:t xml:space="preserve"> UI</w:t>
            </w:r>
          </w:hyperlink>
          <w:r w:rsidR="001B521D">
            <w:t xml:space="preserve">, </w:t>
          </w:r>
          <w:hyperlink r:id="rId20" w:history="1">
            <w:r w:rsidR="001B521D" w:rsidRPr="001B521D">
              <w:rPr>
                <w:rStyle w:val="Hyperlink"/>
              </w:rPr>
              <w:t>Underscore.js</w:t>
            </w:r>
          </w:hyperlink>
          <w:r w:rsidR="001B521D">
            <w:t>,</w:t>
          </w:r>
          <w:r w:rsidR="001B521D" w:rsidRPr="001B521D">
            <w:t> </w:t>
          </w:r>
          <w:hyperlink r:id="rId21" w:history="1">
            <w:r w:rsidR="001B521D" w:rsidRPr="001B521D">
              <w:rPr>
                <w:rStyle w:val="Hyperlink"/>
              </w:rPr>
              <w:t>Backbone.js</w:t>
            </w:r>
          </w:hyperlink>
          <w:r w:rsidR="001B521D">
            <w:t>)</w:t>
          </w:r>
        </w:p>
        <w:p w14:paraId="017806C5" w14:textId="56BFE480" w:rsidR="00BB1494" w:rsidRPr="00BB1494" w:rsidRDefault="001B521D" w:rsidP="001B521D">
          <w:pPr>
            <w:pStyle w:val="ListBullet"/>
          </w:pPr>
          <w:r>
            <w:t>Back-end: Python Frameworks (</w:t>
          </w:r>
          <w:hyperlink r:id="rId22" w:history="1">
            <w:r w:rsidRPr="001B521D">
              <w:rPr>
                <w:rStyle w:val="Hyperlink"/>
              </w:rPr>
              <w:t>Pyramid/Pylons</w:t>
            </w:r>
          </w:hyperlink>
          <w:r>
            <w:t xml:space="preserve">, </w:t>
          </w:r>
          <w:hyperlink r:id="rId23" w:history="1">
            <w:r w:rsidRPr="001B521D">
              <w:rPr>
                <w:rStyle w:val="Hyperlink"/>
              </w:rPr>
              <w:t>Google App Engine</w:t>
            </w:r>
          </w:hyperlink>
          <w:r>
            <w:t>), Ruby on Rails</w:t>
          </w:r>
          <w:r w:rsidR="00F94355">
            <w:t>, Data Model Design, SQL</w:t>
          </w:r>
        </w:p>
        <w:p w14:paraId="410B7186" w14:textId="27681B84" w:rsidR="001B521D" w:rsidRDefault="001B521D" w:rsidP="001B521D">
          <w:pPr>
            <w:pStyle w:val="Heading2"/>
          </w:pPr>
          <w:sdt>
            <w:sdtPr>
              <w:id w:val="-1718653154"/>
              <w:placeholder>
                <w:docPart w:val="94A284A7519F92438F0D5BB27F2AEE68"/>
              </w:placeholder>
            </w:sdtPr>
            <w:sdtContent>
              <w:r w:rsidR="00AE7278">
                <w:t>Design &amp; Development</w:t>
              </w:r>
              <w:r>
                <w:t xml:space="preserve"> </w:t>
              </w:r>
            </w:sdtContent>
          </w:sdt>
          <w:r>
            <w:tab/>
          </w:r>
        </w:p>
        <w:sdt>
          <w:sdtPr>
            <w:id w:val="992836922"/>
            <w:placeholder>
              <w:docPart w:val="D1CD00128BF79E4D88E991424B0FDFEE"/>
            </w:placeholder>
          </w:sdtPr>
          <w:sdtContent>
            <w:p w14:paraId="6F0EF6A5" w14:textId="35C498F4" w:rsidR="001B521D" w:rsidRPr="00BB1494" w:rsidRDefault="001B521D" w:rsidP="001B521D">
              <w:pPr>
                <w:pStyle w:val="ListBullet"/>
              </w:pPr>
              <w:r>
                <w:t xml:space="preserve">UI/UX: </w:t>
              </w:r>
              <w:r w:rsidR="00AE7278">
                <w:t xml:space="preserve">Persona Research, </w:t>
              </w:r>
              <w:proofErr w:type="spellStart"/>
              <w:r w:rsidR="00AE7278">
                <w:t>Wireframing</w:t>
              </w:r>
              <w:proofErr w:type="spellEnd"/>
              <w:r w:rsidR="00AE7278">
                <w:t>, Functional Prototyping, User Testing, Agile Iteration</w:t>
              </w:r>
            </w:p>
            <w:p w14:paraId="2C191765" w14:textId="5151CF4D" w:rsidR="001B521D" w:rsidRPr="00BB1494" w:rsidRDefault="00AE7278" w:rsidP="00AE7278">
              <w:pPr>
                <w:pStyle w:val="ListBullet"/>
              </w:pPr>
              <w:r>
                <w:t xml:space="preserve">Development Tools: </w:t>
              </w:r>
              <w:hyperlink r:id="rId24" w:history="1">
                <w:proofErr w:type="spellStart"/>
                <w:r w:rsidRPr="00AE7278">
                  <w:rPr>
                    <w:rStyle w:val="Hyperlink"/>
                  </w:rPr>
                  <w:t>Balsamiq</w:t>
                </w:r>
                <w:proofErr w:type="spellEnd"/>
              </w:hyperlink>
              <w:r w:rsidRPr="00AE7278">
                <w:t>, </w:t>
              </w:r>
              <w:hyperlink r:id="rId25" w:history="1">
                <w:proofErr w:type="spellStart"/>
                <w:r w:rsidRPr="00AE7278">
                  <w:rPr>
                    <w:rStyle w:val="Hyperlink"/>
                  </w:rPr>
                  <w:t>Omnigraffle</w:t>
                </w:r>
                <w:proofErr w:type="spellEnd"/>
              </w:hyperlink>
              <w:r>
                <w:t xml:space="preserve">, </w:t>
              </w:r>
              <w:r w:rsidRPr="00AE7278">
                <w:t>Photoshop, </w:t>
              </w:r>
              <w:hyperlink r:id="rId26" w:history="1">
                <w:r w:rsidRPr="00AE7278">
                  <w:rPr>
                    <w:rStyle w:val="Hyperlink"/>
                  </w:rPr>
                  <w:t>Acorn</w:t>
                </w:r>
              </w:hyperlink>
              <w:r w:rsidRPr="00AE7278">
                <w:t>, </w:t>
              </w:r>
              <w:hyperlink r:id="rId27" w:history="1">
                <w:proofErr w:type="spellStart"/>
                <w:r w:rsidRPr="00AE7278">
                  <w:rPr>
                    <w:rStyle w:val="Hyperlink"/>
                  </w:rPr>
                  <w:t>Pixelmator</w:t>
                </w:r>
                <w:proofErr w:type="spellEnd"/>
              </w:hyperlink>
              <w:r>
                <w:t xml:space="preserve">, </w:t>
              </w:r>
              <w:hyperlink r:id="rId28" w:history="1">
                <w:proofErr w:type="spellStart"/>
                <w:r w:rsidRPr="00AE7278">
                  <w:rPr>
                    <w:rStyle w:val="Hyperlink"/>
                  </w:rPr>
                  <w:t>svn</w:t>
                </w:r>
                <w:proofErr w:type="spellEnd"/>
                <w:r w:rsidRPr="00AE7278">
                  <w:rPr>
                    <w:rStyle w:val="Hyperlink"/>
                  </w:rPr>
                  <w:t>, </w:t>
                </w:r>
              </w:hyperlink>
              <w:hyperlink r:id="rId29" w:history="1">
                <w:r w:rsidRPr="00AE7278">
                  <w:rPr>
                    <w:rStyle w:val="Hyperlink"/>
                  </w:rPr>
                  <w:t>hg</w:t>
                </w:r>
              </w:hyperlink>
              <w:r w:rsidRPr="00AE7278">
                <w:t>, </w:t>
              </w:r>
              <w:hyperlink r:id="rId30" w:history="1">
                <w:proofErr w:type="spellStart"/>
                <w:r w:rsidRPr="00AE7278">
                  <w:rPr>
                    <w:rStyle w:val="Hyperlink"/>
                  </w:rPr>
                  <w:t>git</w:t>
                </w:r>
                <w:proofErr w:type="spellEnd"/>
              </w:hyperlink>
              <w:r>
                <w:t xml:space="preserve">, </w:t>
              </w:r>
              <w:r w:rsidRPr="00AE7278">
                <w:t>OS X, Linux</w:t>
              </w:r>
              <w:bookmarkStart w:id="0" w:name="_GoBack"/>
              <w:bookmarkEnd w:id="0"/>
            </w:p>
            <w:p w14:paraId="05A6023B" w14:textId="59A3567B" w:rsidR="008C503B" w:rsidRDefault="001B521D" w:rsidP="001B521D">
              <w:pPr>
                <w:pStyle w:val="ListBullet"/>
                <w:numPr>
                  <w:ilvl w:val="0"/>
                  <w:numId w:val="0"/>
                </w:numPr>
              </w:pPr>
            </w:p>
          </w:sdtContent>
        </w:sdt>
      </w:sdtContent>
    </w:sdt>
    <w:sectPr w:rsidR="008C503B" w:rsidSect="008C503B">
      <w:headerReference w:type="default" r:id="rId31"/>
      <w:headerReference w:type="first" r:id="rId32"/>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8D61B" w14:textId="77777777" w:rsidR="001B521D" w:rsidRDefault="001B521D">
      <w:pPr>
        <w:spacing w:line="240" w:lineRule="auto"/>
      </w:pPr>
      <w:r>
        <w:separator/>
      </w:r>
    </w:p>
  </w:endnote>
  <w:endnote w:type="continuationSeparator" w:id="0">
    <w:p w14:paraId="3998BD5B" w14:textId="77777777" w:rsidR="001B521D" w:rsidRDefault="001B5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04522" w14:textId="77777777" w:rsidR="001B521D" w:rsidRDefault="001B521D">
      <w:pPr>
        <w:spacing w:line="240" w:lineRule="auto"/>
      </w:pPr>
      <w:r>
        <w:separator/>
      </w:r>
    </w:p>
  </w:footnote>
  <w:footnote w:type="continuationSeparator" w:id="0">
    <w:p w14:paraId="70C4EA7C" w14:textId="77777777" w:rsidR="001B521D" w:rsidRDefault="001B521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33BB8" w14:textId="77777777" w:rsidR="001B521D" w:rsidRDefault="001B521D">
    <w:pPr>
      <w:pStyle w:val="Header"/>
    </w:pPr>
    <w:r>
      <w:t xml:space="preserve">Page </w:t>
    </w:r>
    <w:r>
      <w:fldChar w:fldCharType="begin"/>
    </w:r>
    <w:r>
      <w:instrText xml:space="preserve"> page </w:instrText>
    </w:r>
    <w:r>
      <w:fldChar w:fldCharType="separate"/>
    </w:r>
    <w:r w:rsidR="004B6CA5">
      <w:rPr>
        <w:noProof/>
      </w:rPr>
      <w:t>2</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F8494" w14:textId="77777777" w:rsidR="001B521D" w:rsidRDefault="001B521D">
    <w:pPr>
      <w:pStyle w:val="Title"/>
    </w:pPr>
    <w:r>
      <w:t>Matthew Thomas</w:t>
    </w:r>
  </w:p>
  <w:p w14:paraId="476DE4E7" w14:textId="77777777" w:rsidR="001B521D" w:rsidRDefault="001B521D">
    <w:pPr>
      <w:pStyle w:val="ContactDetails"/>
    </w:pPr>
    <w:r>
      <w:t>2513 NE 145</w:t>
    </w:r>
    <w:r w:rsidRPr="00CD470D">
      <w:rPr>
        <w:vertAlign w:val="superscript"/>
      </w:rPr>
      <w:t>th</w:t>
    </w:r>
    <w:r>
      <w:t xml:space="preserve"> St</w:t>
    </w:r>
    <w:proofErr w:type="gramStart"/>
    <w:r>
      <w:t>.  Seattle</w:t>
    </w:r>
    <w:proofErr w:type="gramEnd"/>
    <w:r>
      <w:t>, WA 98155</w:t>
    </w:r>
    <w:r>
      <w:br/>
      <w:t xml:space="preserve">Phone: </w:t>
    </w:r>
    <w:r w:rsidRPr="00CD470D">
      <w:t>(480) 269-6871</w:t>
    </w:r>
    <w:r>
      <w:t xml:space="preserve"> </w:t>
    </w:r>
    <w:r>
      <w:rPr>
        <w:rFonts w:ascii="Wingdings" w:hAnsi="Wingdings"/>
      </w:rPr>
      <w:t></w:t>
    </w:r>
    <w:r>
      <w:t xml:space="preserve"> Email: </w:t>
    </w:r>
    <w:hyperlink r:id="rId1" w:history="1">
      <w:r w:rsidRPr="009067B4">
        <w:rPr>
          <w:rStyle w:val="Hyperlink"/>
        </w:rPr>
        <w:t>matt@latrani.net</w:t>
      </w:r>
    </w:hyperlink>
    <w:r>
      <w:t xml:space="preserve"> </w:t>
    </w:r>
    <w:r>
      <w:rPr>
        <w:rFonts w:ascii="Wingdings" w:hAnsi="Wingdings"/>
      </w:rPr>
      <w:t></w:t>
    </w:r>
    <w:r>
      <w:t xml:space="preserve"> Portfolio: </w:t>
    </w:r>
    <w:hyperlink r:id="rId2" w:history="1">
      <w:r w:rsidRPr="009067B4">
        <w:rPr>
          <w:rStyle w:val="Hyperlink"/>
        </w:rPr>
        <w:t>http://www.latrani.net</w:t>
      </w:r>
    </w:hyperlink>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F3D5B03"/>
    <w:multiLevelType w:val="multilevel"/>
    <w:tmpl w:val="9B7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FC7999"/>
    <w:multiLevelType w:val="multilevel"/>
    <w:tmpl w:val="70DC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0753D7"/>
    <w:multiLevelType w:val="multilevel"/>
    <w:tmpl w:val="733E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37945"/>
    <w:multiLevelType w:val="multilevel"/>
    <w:tmpl w:val="5E7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CB45A3"/>
    <w:multiLevelType w:val="multilevel"/>
    <w:tmpl w:val="77964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17701D"/>
    <w:multiLevelType w:val="multilevel"/>
    <w:tmpl w:val="9F5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552780"/>
    <w:multiLevelType w:val="multilevel"/>
    <w:tmpl w:val="0B9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384EE9"/>
    <w:multiLevelType w:val="multilevel"/>
    <w:tmpl w:val="FBD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3242F9"/>
    <w:multiLevelType w:val="multilevel"/>
    <w:tmpl w:val="07DA6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3"/>
  </w:num>
  <w:num w:numId="14">
    <w:abstractNumId w:val="9"/>
  </w:num>
  <w:num w:numId="15">
    <w:abstractNumId w:val="18"/>
  </w:num>
  <w:num w:numId="16">
    <w:abstractNumId w:val="10"/>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D470D"/>
    <w:rsid w:val="00146310"/>
    <w:rsid w:val="001A3DF0"/>
    <w:rsid w:val="001B521D"/>
    <w:rsid w:val="002E7CCC"/>
    <w:rsid w:val="00361852"/>
    <w:rsid w:val="004B6CA5"/>
    <w:rsid w:val="00635811"/>
    <w:rsid w:val="008C503B"/>
    <w:rsid w:val="008E0DDF"/>
    <w:rsid w:val="009448D8"/>
    <w:rsid w:val="00995EAB"/>
    <w:rsid w:val="00AE7278"/>
    <w:rsid w:val="00BB1494"/>
    <w:rsid w:val="00BE4B14"/>
    <w:rsid w:val="00CB7F3F"/>
    <w:rsid w:val="00CD470D"/>
    <w:rsid w:val="00F94355"/>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9B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CB7F3F"/>
    <w:rPr>
      <w:color w:val="A9122A"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styleId="Hyperlink">
    <w:name w:val="Hyperlink"/>
    <w:basedOn w:val="DefaultParagraphFont"/>
    <w:uiPriority w:val="99"/>
    <w:unhideWhenUsed/>
    <w:rsid w:val="00CB7F3F"/>
    <w:rPr>
      <w:color w:val="A9122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6304">
      <w:bodyDiv w:val="1"/>
      <w:marLeft w:val="0"/>
      <w:marRight w:val="0"/>
      <w:marTop w:val="0"/>
      <w:marBottom w:val="0"/>
      <w:divBdr>
        <w:top w:val="none" w:sz="0" w:space="0" w:color="auto"/>
        <w:left w:val="none" w:sz="0" w:space="0" w:color="auto"/>
        <w:bottom w:val="none" w:sz="0" w:space="0" w:color="auto"/>
        <w:right w:val="none" w:sz="0" w:space="0" w:color="auto"/>
      </w:divBdr>
    </w:div>
    <w:div w:id="66459177">
      <w:bodyDiv w:val="1"/>
      <w:marLeft w:val="0"/>
      <w:marRight w:val="0"/>
      <w:marTop w:val="0"/>
      <w:marBottom w:val="0"/>
      <w:divBdr>
        <w:top w:val="none" w:sz="0" w:space="0" w:color="auto"/>
        <w:left w:val="none" w:sz="0" w:space="0" w:color="auto"/>
        <w:bottom w:val="none" w:sz="0" w:space="0" w:color="auto"/>
        <w:right w:val="none" w:sz="0" w:space="0" w:color="auto"/>
      </w:divBdr>
    </w:div>
    <w:div w:id="188952145">
      <w:bodyDiv w:val="1"/>
      <w:marLeft w:val="0"/>
      <w:marRight w:val="0"/>
      <w:marTop w:val="0"/>
      <w:marBottom w:val="0"/>
      <w:divBdr>
        <w:top w:val="none" w:sz="0" w:space="0" w:color="auto"/>
        <w:left w:val="none" w:sz="0" w:space="0" w:color="auto"/>
        <w:bottom w:val="none" w:sz="0" w:space="0" w:color="auto"/>
        <w:right w:val="none" w:sz="0" w:space="0" w:color="auto"/>
      </w:divBdr>
    </w:div>
    <w:div w:id="219948385">
      <w:bodyDiv w:val="1"/>
      <w:marLeft w:val="0"/>
      <w:marRight w:val="0"/>
      <w:marTop w:val="0"/>
      <w:marBottom w:val="0"/>
      <w:divBdr>
        <w:top w:val="none" w:sz="0" w:space="0" w:color="auto"/>
        <w:left w:val="none" w:sz="0" w:space="0" w:color="auto"/>
        <w:bottom w:val="none" w:sz="0" w:space="0" w:color="auto"/>
        <w:right w:val="none" w:sz="0" w:space="0" w:color="auto"/>
      </w:divBdr>
    </w:div>
    <w:div w:id="466625394">
      <w:bodyDiv w:val="1"/>
      <w:marLeft w:val="0"/>
      <w:marRight w:val="0"/>
      <w:marTop w:val="0"/>
      <w:marBottom w:val="0"/>
      <w:divBdr>
        <w:top w:val="none" w:sz="0" w:space="0" w:color="auto"/>
        <w:left w:val="none" w:sz="0" w:space="0" w:color="auto"/>
        <w:bottom w:val="none" w:sz="0" w:space="0" w:color="auto"/>
        <w:right w:val="none" w:sz="0" w:space="0" w:color="auto"/>
      </w:divBdr>
    </w:div>
    <w:div w:id="745689766">
      <w:bodyDiv w:val="1"/>
      <w:marLeft w:val="0"/>
      <w:marRight w:val="0"/>
      <w:marTop w:val="0"/>
      <w:marBottom w:val="0"/>
      <w:divBdr>
        <w:top w:val="none" w:sz="0" w:space="0" w:color="auto"/>
        <w:left w:val="none" w:sz="0" w:space="0" w:color="auto"/>
        <w:bottom w:val="none" w:sz="0" w:space="0" w:color="auto"/>
        <w:right w:val="none" w:sz="0" w:space="0" w:color="auto"/>
      </w:divBdr>
    </w:div>
    <w:div w:id="851722828">
      <w:bodyDiv w:val="1"/>
      <w:marLeft w:val="0"/>
      <w:marRight w:val="0"/>
      <w:marTop w:val="0"/>
      <w:marBottom w:val="0"/>
      <w:divBdr>
        <w:top w:val="none" w:sz="0" w:space="0" w:color="auto"/>
        <w:left w:val="none" w:sz="0" w:space="0" w:color="auto"/>
        <w:bottom w:val="none" w:sz="0" w:space="0" w:color="auto"/>
        <w:right w:val="none" w:sz="0" w:space="0" w:color="auto"/>
      </w:divBdr>
    </w:div>
    <w:div w:id="856504949">
      <w:bodyDiv w:val="1"/>
      <w:marLeft w:val="0"/>
      <w:marRight w:val="0"/>
      <w:marTop w:val="0"/>
      <w:marBottom w:val="0"/>
      <w:divBdr>
        <w:top w:val="none" w:sz="0" w:space="0" w:color="auto"/>
        <w:left w:val="none" w:sz="0" w:space="0" w:color="auto"/>
        <w:bottom w:val="none" w:sz="0" w:space="0" w:color="auto"/>
        <w:right w:val="none" w:sz="0" w:space="0" w:color="auto"/>
      </w:divBdr>
    </w:div>
    <w:div w:id="1021205329">
      <w:bodyDiv w:val="1"/>
      <w:marLeft w:val="0"/>
      <w:marRight w:val="0"/>
      <w:marTop w:val="0"/>
      <w:marBottom w:val="0"/>
      <w:divBdr>
        <w:top w:val="none" w:sz="0" w:space="0" w:color="auto"/>
        <w:left w:val="none" w:sz="0" w:space="0" w:color="auto"/>
        <w:bottom w:val="none" w:sz="0" w:space="0" w:color="auto"/>
        <w:right w:val="none" w:sz="0" w:space="0" w:color="auto"/>
      </w:divBdr>
    </w:div>
    <w:div w:id="1057245184">
      <w:bodyDiv w:val="1"/>
      <w:marLeft w:val="0"/>
      <w:marRight w:val="0"/>
      <w:marTop w:val="0"/>
      <w:marBottom w:val="0"/>
      <w:divBdr>
        <w:top w:val="none" w:sz="0" w:space="0" w:color="auto"/>
        <w:left w:val="none" w:sz="0" w:space="0" w:color="auto"/>
        <w:bottom w:val="none" w:sz="0" w:space="0" w:color="auto"/>
        <w:right w:val="none" w:sz="0" w:space="0" w:color="auto"/>
      </w:divBdr>
    </w:div>
    <w:div w:id="1154949831">
      <w:bodyDiv w:val="1"/>
      <w:marLeft w:val="0"/>
      <w:marRight w:val="0"/>
      <w:marTop w:val="0"/>
      <w:marBottom w:val="0"/>
      <w:divBdr>
        <w:top w:val="none" w:sz="0" w:space="0" w:color="auto"/>
        <w:left w:val="none" w:sz="0" w:space="0" w:color="auto"/>
        <w:bottom w:val="none" w:sz="0" w:space="0" w:color="auto"/>
        <w:right w:val="none" w:sz="0" w:space="0" w:color="auto"/>
      </w:divBdr>
    </w:div>
    <w:div w:id="1269894966">
      <w:bodyDiv w:val="1"/>
      <w:marLeft w:val="0"/>
      <w:marRight w:val="0"/>
      <w:marTop w:val="0"/>
      <w:marBottom w:val="0"/>
      <w:divBdr>
        <w:top w:val="none" w:sz="0" w:space="0" w:color="auto"/>
        <w:left w:val="none" w:sz="0" w:space="0" w:color="auto"/>
        <w:bottom w:val="none" w:sz="0" w:space="0" w:color="auto"/>
        <w:right w:val="none" w:sz="0" w:space="0" w:color="auto"/>
      </w:divBdr>
    </w:div>
    <w:div w:id="1308123902">
      <w:bodyDiv w:val="1"/>
      <w:marLeft w:val="0"/>
      <w:marRight w:val="0"/>
      <w:marTop w:val="0"/>
      <w:marBottom w:val="0"/>
      <w:divBdr>
        <w:top w:val="none" w:sz="0" w:space="0" w:color="auto"/>
        <w:left w:val="none" w:sz="0" w:space="0" w:color="auto"/>
        <w:bottom w:val="none" w:sz="0" w:space="0" w:color="auto"/>
        <w:right w:val="none" w:sz="0" w:space="0" w:color="auto"/>
      </w:divBdr>
    </w:div>
    <w:div w:id="1315136444">
      <w:bodyDiv w:val="1"/>
      <w:marLeft w:val="0"/>
      <w:marRight w:val="0"/>
      <w:marTop w:val="0"/>
      <w:marBottom w:val="0"/>
      <w:divBdr>
        <w:top w:val="none" w:sz="0" w:space="0" w:color="auto"/>
        <w:left w:val="none" w:sz="0" w:space="0" w:color="auto"/>
        <w:bottom w:val="none" w:sz="0" w:space="0" w:color="auto"/>
        <w:right w:val="none" w:sz="0" w:space="0" w:color="auto"/>
      </w:divBdr>
    </w:div>
    <w:div w:id="1375690352">
      <w:bodyDiv w:val="1"/>
      <w:marLeft w:val="0"/>
      <w:marRight w:val="0"/>
      <w:marTop w:val="0"/>
      <w:marBottom w:val="0"/>
      <w:divBdr>
        <w:top w:val="none" w:sz="0" w:space="0" w:color="auto"/>
        <w:left w:val="none" w:sz="0" w:space="0" w:color="auto"/>
        <w:bottom w:val="none" w:sz="0" w:space="0" w:color="auto"/>
        <w:right w:val="none" w:sz="0" w:space="0" w:color="auto"/>
      </w:divBdr>
    </w:div>
    <w:div w:id="1414425321">
      <w:bodyDiv w:val="1"/>
      <w:marLeft w:val="0"/>
      <w:marRight w:val="0"/>
      <w:marTop w:val="0"/>
      <w:marBottom w:val="0"/>
      <w:divBdr>
        <w:top w:val="none" w:sz="0" w:space="0" w:color="auto"/>
        <w:left w:val="none" w:sz="0" w:space="0" w:color="auto"/>
        <w:bottom w:val="none" w:sz="0" w:space="0" w:color="auto"/>
        <w:right w:val="none" w:sz="0" w:space="0" w:color="auto"/>
      </w:divBdr>
    </w:div>
    <w:div w:id="1512909934">
      <w:bodyDiv w:val="1"/>
      <w:marLeft w:val="0"/>
      <w:marRight w:val="0"/>
      <w:marTop w:val="0"/>
      <w:marBottom w:val="0"/>
      <w:divBdr>
        <w:top w:val="none" w:sz="0" w:space="0" w:color="auto"/>
        <w:left w:val="none" w:sz="0" w:space="0" w:color="auto"/>
        <w:bottom w:val="none" w:sz="0" w:space="0" w:color="auto"/>
        <w:right w:val="none" w:sz="0" w:space="0" w:color="auto"/>
      </w:divBdr>
    </w:div>
    <w:div w:id="1546064499">
      <w:bodyDiv w:val="1"/>
      <w:marLeft w:val="0"/>
      <w:marRight w:val="0"/>
      <w:marTop w:val="0"/>
      <w:marBottom w:val="0"/>
      <w:divBdr>
        <w:top w:val="none" w:sz="0" w:space="0" w:color="auto"/>
        <w:left w:val="none" w:sz="0" w:space="0" w:color="auto"/>
        <w:bottom w:val="none" w:sz="0" w:space="0" w:color="auto"/>
        <w:right w:val="none" w:sz="0" w:space="0" w:color="auto"/>
      </w:divBdr>
    </w:div>
    <w:div w:id="1592157602">
      <w:bodyDiv w:val="1"/>
      <w:marLeft w:val="0"/>
      <w:marRight w:val="0"/>
      <w:marTop w:val="0"/>
      <w:marBottom w:val="0"/>
      <w:divBdr>
        <w:top w:val="none" w:sz="0" w:space="0" w:color="auto"/>
        <w:left w:val="none" w:sz="0" w:space="0" w:color="auto"/>
        <w:bottom w:val="none" w:sz="0" w:space="0" w:color="auto"/>
        <w:right w:val="none" w:sz="0" w:space="0" w:color="auto"/>
      </w:divBdr>
    </w:div>
    <w:div w:id="1600605749">
      <w:bodyDiv w:val="1"/>
      <w:marLeft w:val="0"/>
      <w:marRight w:val="0"/>
      <w:marTop w:val="0"/>
      <w:marBottom w:val="0"/>
      <w:divBdr>
        <w:top w:val="none" w:sz="0" w:space="0" w:color="auto"/>
        <w:left w:val="none" w:sz="0" w:space="0" w:color="auto"/>
        <w:bottom w:val="none" w:sz="0" w:space="0" w:color="auto"/>
        <w:right w:val="none" w:sz="0" w:space="0" w:color="auto"/>
      </w:divBdr>
    </w:div>
    <w:div w:id="1619994041">
      <w:bodyDiv w:val="1"/>
      <w:marLeft w:val="0"/>
      <w:marRight w:val="0"/>
      <w:marTop w:val="0"/>
      <w:marBottom w:val="0"/>
      <w:divBdr>
        <w:top w:val="none" w:sz="0" w:space="0" w:color="auto"/>
        <w:left w:val="none" w:sz="0" w:space="0" w:color="auto"/>
        <w:bottom w:val="none" w:sz="0" w:space="0" w:color="auto"/>
        <w:right w:val="none" w:sz="0" w:space="0" w:color="auto"/>
      </w:divBdr>
    </w:div>
    <w:div w:id="1622375866">
      <w:bodyDiv w:val="1"/>
      <w:marLeft w:val="0"/>
      <w:marRight w:val="0"/>
      <w:marTop w:val="0"/>
      <w:marBottom w:val="0"/>
      <w:divBdr>
        <w:top w:val="none" w:sz="0" w:space="0" w:color="auto"/>
        <w:left w:val="none" w:sz="0" w:space="0" w:color="auto"/>
        <w:bottom w:val="none" w:sz="0" w:space="0" w:color="auto"/>
        <w:right w:val="none" w:sz="0" w:space="0" w:color="auto"/>
      </w:divBdr>
    </w:div>
    <w:div w:id="1729915831">
      <w:bodyDiv w:val="1"/>
      <w:marLeft w:val="0"/>
      <w:marRight w:val="0"/>
      <w:marTop w:val="0"/>
      <w:marBottom w:val="0"/>
      <w:divBdr>
        <w:top w:val="none" w:sz="0" w:space="0" w:color="auto"/>
        <w:left w:val="none" w:sz="0" w:space="0" w:color="auto"/>
        <w:bottom w:val="none" w:sz="0" w:space="0" w:color="auto"/>
        <w:right w:val="none" w:sz="0" w:space="0" w:color="auto"/>
      </w:divBdr>
    </w:div>
    <w:div w:id="1732390468">
      <w:bodyDiv w:val="1"/>
      <w:marLeft w:val="0"/>
      <w:marRight w:val="0"/>
      <w:marTop w:val="0"/>
      <w:marBottom w:val="0"/>
      <w:divBdr>
        <w:top w:val="none" w:sz="0" w:space="0" w:color="auto"/>
        <w:left w:val="none" w:sz="0" w:space="0" w:color="auto"/>
        <w:bottom w:val="none" w:sz="0" w:space="0" w:color="auto"/>
        <w:right w:val="none" w:sz="0" w:space="0" w:color="auto"/>
      </w:divBdr>
    </w:div>
    <w:div w:id="1808352499">
      <w:bodyDiv w:val="1"/>
      <w:marLeft w:val="0"/>
      <w:marRight w:val="0"/>
      <w:marTop w:val="0"/>
      <w:marBottom w:val="0"/>
      <w:divBdr>
        <w:top w:val="none" w:sz="0" w:space="0" w:color="auto"/>
        <w:left w:val="none" w:sz="0" w:space="0" w:color="auto"/>
        <w:bottom w:val="none" w:sz="0" w:space="0" w:color="auto"/>
        <w:right w:val="none" w:sz="0" w:space="0" w:color="auto"/>
      </w:divBdr>
    </w:div>
    <w:div w:id="1824931078">
      <w:bodyDiv w:val="1"/>
      <w:marLeft w:val="0"/>
      <w:marRight w:val="0"/>
      <w:marTop w:val="0"/>
      <w:marBottom w:val="0"/>
      <w:divBdr>
        <w:top w:val="none" w:sz="0" w:space="0" w:color="auto"/>
        <w:left w:val="none" w:sz="0" w:space="0" w:color="auto"/>
        <w:bottom w:val="none" w:sz="0" w:space="0" w:color="auto"/>
        <w:right w:val="none" w:sz="0" w:space="0" w:color="auto"/>
      </w:divBdr>
    </w:div>
    <w:div w:id="1883981403">
      <w:bodyDiv w:val="1"/>
      <w:marLeft w:val="0"/>
      <w:marRight w:val="0"/>
      <w:marTop w:val="0"/>
      <w:marBottom w:val="0"/>
      <w:divBdr>
        <w:top w:val="none" w:sz="0" w:space="0" w:color="auto"/>
        <w:left w:val="none" w:sz="0" w:space="0" w:color="auto"/>
        <w:bottom w:val="none" w:sz="0" w:space="0" w:color="auto"/>
        <w:right w:val="none" w:sz="0" w:space="0" w:color="auto"/>
      </w:divBdr>
    </w:div>
    <w:div w:id="1933734501">
      <w:bodyDiv w:val="1"/>
      <w:marLeft w:val="0"/>
      <w:marRight w:val="0"/>
      <w:marTop w:val="0"/>
      <w:marBottom w:val="0"/>
      <w:divBdr>
        <w:top w:val="none" w:sz="0" w:space="0" w:color="auto"/>
        <w:left w:val="none" w:sz="0" w:space="0" w:color="auto"/>
        <w:bottom w:val="none" w:sz="0" w:space="0" w:color="auto"/>
        <w:right w:val="none" w:sz="0" w:space="0" w:color="auto"/>
      </w:divBdr>
    </w:div>
    <w:div w:id="2034723698">
      <w:bodyDiv w:val="1"/>
      <w:marLeft w:val="0"/>
      <w:marRight w:val="0"/>
      <w:marTop w:val="0"/>
      <w:marBottom w:val="0"/>
      <w:divBdr>
        <w:top w:val="none" w:sz="0" w:space="0" w:color="auto"/>
        <w:left w:val="none" w:sz="0" w:space="0" w:color="auto"/>
        <w:bottom w:val="none" w:sz="0" w:space="0" w:color="auto"/>
        <w:right w:val="none" w:sz="0" w:space="0" w:color="auto"/>
      </w:divBdr>
    </w:div>
    <w:div w:id="2094885904">
      <w:bodyDiv w:val="1"/>
      <w:marLeft w:val="0"/>
      <w:marRight w:val="0"/>
      <w:marTop w:val="0"/>
      <w:marBottom w:val="0"/>
      <w:divBdr>
        <w:top w:val="none" w:sz="0" w:space="0" w:color="auto"/>
        <w:left w:val="none" w:sz="0" w:space="0" w:color="auto"/>
        <w:bottom w:val="none" w:sz="0" w:space="0" w:color="auto"/>
        <w:right w:val="none" w:sz="0" w:space="0" w:color="auto"/>
      </w:divBdr>
    </w:div>
    <w:div w:id="2112896512">
      <w:bodyDiv w:val="1"/>
      <w:marLeft w:val="0"/>
      <w:marRight w:val="0"/>
      <w:marTop w:val="0"/>
      <w:marBottom w:val="0"/>
      <w:divBdr>
        <w:top w:val="none" w:sz="0" w:space="0" w:color="auto"/>
        <w:left w:val="none" w:sz="0" w:space="0" w:color="auto"/>
        <w:bottom w:val="none" w:sz="0" w:space="0" w:color="auto"/>
        <w:right w:val="none" w:sz="0" w:space="0" w:color="auto"/>
      </w:divBdr>
    </w:div>
    <w:div w:id="2114399972">
      <w:bodyDiv w:val="1"/>
      <w:marLeft w:val="0"/>
      <w:marRight w:val="0"/>
      <w:marTop w:val="0"/>
      <w:marBottom w:val="0"/>
      <w:divBdr>
        <w:top w:val="none" w:sz="0" w:space="0" w:color="auto"/>
        <w:left w:val="none" w:sz="0" w:space="0" w:color="auto"/>
        <w:bottom w:val="none" w:sz="0" w:space="0" w:color="auto"/>
        <w:right w:val="none" w:sz="0" w:space="0" w:color="auto"/>
      </w:divBdr>
    </w:div>
    <w:div w:id="2117098428">
      <w:bodyDiv w:val="1"/>
      <w:marLeft w:val="0"/>
      <w:marRight w:val="0"/>
      <w:marTop w:val="0"/>
      <w:marBottom w:val="0"/>
      <w:divBdr>
        <w:top w:val="none" w:sz="0" w:space="0" w:color="auto"/>
        <w:left w:val="none" w:sz="0" w:space="0" w:color="auto"/>
        <w:bottom w:val="none" w:sz="0" w:space="0" w:color="auto"/>
        <w:right w:val="none" w:sz="0" w:space="0" w:color="auto"/>
      </w:divBdr>
    </w:div>
    <w:div w:id="21436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underscorejs.org/" TargetMode="External"/><Relationship Id="rId21" Type="http://schemas.openxmlformats.org/officeDocument/2006/relationships/hyperlink" Target="http://backbonejs.org/" TargetMode="External"/><Relationship Id="rId22" Type="http://schemas.openxmlformats.org/officeDocument/2006/relationships/hyperlink" Target="http://pylonsproject.com/" TargetMode="External"/><Relationship Id="rId23" Type="http://schemas.openxmlformats.org/officeDocument/2006/relationships/hyperlink" Target="https://developers.google.com/appengine/" TargetMode="External"/><Relationship Id="rId24" Type="http://schemas.openxmlformats.org/officeDocument/2006/relationships/hyperlink" Target="http://www.balsamiq.com/products/mockups" TargetMode="External"/><Relationship Id="rId25" Type="http://schemas.openxmlformats.org/officeDocument/2006/relationships/hyperlink" Target="http://www.omnigroup.com/products/omnigraffle-ipad/" TargetMode="External"/><Relationship Id="rId26" Type="http://schemas.openxmlformats.org/officeDocument/2006/relationships/hyperlink" Target="http://www.flyingmeat.com/acorn/" TargetMode="External"/><Relationship Id="rId27" Type="http://schemas.openxmlformats.org/officeDocument/2006/relationships/hyperlink" Target="http://www.pixelmator.com/" TargetMode="External"/><Relationship Id="rId28" Type="http://schemas.openxmlformats.org/officeDocument/2006/relationships/hyperlink" Target="http://www.pixelmator.com/" TargetMode="External"/><Relationship Id="rId29" Type="http://schemas.openxmlformats.org/officeDocument/2006/relationships/hyperlink" Target="http://www.selenic.com/mercurial/wik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git-scm.com/" TargetMode="External"/><Relationship Id="rId31" Type="http://schemas.openxmlformats.org/officeDocument/2006/relationships/header" Target="header1.xml"/><Relationship Id="rId32" Type="http://schemas.openxmlformats.org/officeDocument/2006/relationships/header" Target="header2.xml"/><Relationship Id="rId9" Type="http://schemas.openxmlformats.org/officeDocument/2006/relationships/hyperlink" Target="http://www.cooliris.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obee.com/" TargetMode="External"/><Relationship Id="rId33" Type="http://schemas.openxmlformats.org/officeDocument/2006/relationships/fontTable" Target="fontTable.xml"/><Relationship Id="rId34" Type="http://schemas.openxmlformats.org/officeDocument/2006/relationships/glossaryDocument" Target="glossary/document.xml"/><Relationship Id="rId35" Type="http://schemas.openxmlformats.org/officeDocument/2006/relationships/theme" Target="theme/theme1.xml"/><Relationship Id="rId10" Type="http://schemas.openxmlformats.org/officeDocument/2006/relationships/hyperlink" Target="http://www.amobee.com/" TargetMode="External"/><Relationship Id="rId11" Type="http://schemas.openxmlformats.org/officeDocument/2006/relationships/hyperlink" Target="http://www.replicatetech.com/" TargetMode="External"/><Relationship Id="rId12" Type="http://schemas.openxmlformats.org/officeDocument/2006/relationships/hyperlink" Target="http://www.noosh.com/" TargetMode="External"/><Relationship Id="rId13" Type="http://schemas.openxmlformats.org/officeDocument/2006/relationships/hyperlink" Target="http://my.furtherconfusion.org/" TargetMode="External"/><Relationship Id="rId14" Type="http://schemas.openxmlformats.org/officeDocument/2006/relationships/hyperlink" Target="http://my.furtherconfusion.org/mobile" TargetMode="External"/><Relationship Id="rId15" Type="http://schemas.openxmlformats.org/officeDocument/2006/relationships/hyperlink" Target="https://github.com/cryptodragon/wepwawet" TargetMode="External"/><Relationship Id="rId16" Type="http://schemas.openxmlformats.org/officeDocument/2006/relationships/hyperlink" Target="http://wepwawet.lighthouseapp.com/projects/68812-wepwawet/overview" TargetMode="External"/><Relationship Id="rId17" Type="http://schemas.openxmlformats.org/officeDocument/2006/relationships/hyperlink" Target="http://www.furtherconfusion.org/" TargetMode="External"/><Relationship Id="rId18" Type="http://schemas.openxmlformats.org/officeDocument/2006/relationships/hyperlink" Target="http://jquery.com/" TargetMode="External"/><Relationship Id="rId19" Type="http://schemas.openxmlformats.org/officeDocument/2006/relationships/hyperlink" Target="http://ui.jquery.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att@latrani.net" TargetMode="External"/><Relationship Id="rId2" Type="http://schemas.openxmlformats.org/officeDocument/2006/relationships/hyperlink" Target="http://www.latrani.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Simple%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EDFF679308E249B58F442A15DF4D78"/>
        <w:category>
          <w:name w:val="General"/>
          <w:gallery w:val="placeholder"/>
        </w:category>
        <w:types>
          <w:type w:val="bbPlcHdr"/>
        </w:types>
        <w:behaviors>
          <w:behavior w:val="content"/>
        </w:behaviors>
        <w:guid w:val="{A70DA6CF-C011-444C-92C8-F6D8067DCD05}"/>
      </w:docPartPr>
      <w:docPartBody>
        <w:p w:rsidR="00E4598E" w:rsidRDefault="00E4598E">
          <w:pPr>
            <w:pStyle w:val="56EDFF679308E249B58F442A15DF4D78"/>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C37AFB463286604DB9D07B7227E6F575"/>
        <w:category>
          <w:name w:val="General"/>
          <w:gallery w:val="placeholder"/>
        </w:category>
        <w:types>
          <w:type w:val="bbPlcHdr"/>
        </w:types>
        <w:behaviors>
          <w:behavior w:val="content"/>
        </w:behaviors>
        <w:guid w:val="{87704097-467E-4B4F-B620-1C8A2FA81D4A}"/>
      </w:docPartPr>
      <w:docPartBody>
        <w:p w:rsidR="00E4598E" w:rsidRDefault="00E4598E">
          <w:pPr>
            <w:pStyle w:val="C37AFB463286604DB9D07B7227E6F575"/>
          </w:pPr>
          <w:r>
            <w:t>Lorem ipsum dolor</w:t>
          </w:r>
        </w:p>
      </w:docPartBody>
    </w:docPart>
    <w:docPart>
      <w:docPartPr>
        <w:name w:val="4B8C5936E02EB84CA7A011AF8F0C6B9E"/>
        <w:category>
          <w:name w:val="General"/>
          <w:gallery w:val="placeholder"/>
        </w:category>
        <w:types>
          <w:type w:val="bbPlcHdr"/>
        </w:types>
        <w:behaviors>
          <w:behavior w:val="content"/>
        </w:behaviors>
        <w:guid w:val="{7C40C8A9-493C-7C4C-A3AA-06E65C0D2838}"/>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pPr>
            <w:pStyle w:val="4B8C5936E02EB84CA7A011AF8F0C6B9E"/>
          </w:pPr>
          <w:r>
            <w:t>Pellentesque interdum, tellus non consectetuer mattis, lectus eros volutpat nunc, auctor nonummy nulla lectus nec tellus. Aliquam hendrerit lorem vulputate turpis.</w:t>
          </w:r>
        </w:p>
      </w:docPartBody>
    </w:docPart>
    <w:docPart>
      <w:docPartPr>
        <w:name w:val="A96E228C4AD1AE48A933E4ACF9022930"/>
        <w:category>
          <w:name w:val="General"/>
          <w:gallery w:val="placeholder"/>
        </w:category>
        <w:types>
          <w:type w:val="bbPlcHdr"/>
        </w:types>
        <w:behaviors>
          <w:behavior w:val="content"/>
        </w:behaviors>
        <w:guid w:val="{5252ED33-0540-6044-BED4-4E0B47E76C08}"/>
      </w:docPartPr>
      <w:docPartBody>
        <w:p w:rsidR="00E4598E" w:rsidRDefault="00E4598E">
          <w:pPr>
            <w:pStyle w:val="A96E228C4AD1AE48A933E4ACF9022930"/>
          </w:pPr>
          <w:r>
            <w:t>Lorem ipsum dolor</w:t>
          </w:r>
        </w:p>
      </w:docPartBody>
    </w:docPart>
    <w:docPart>
      <w:docPartPr>
        <w:name w:val="ED5C44204B6A2C4791109E19E4816EDA"/>
        <w:category>
          <w:name w:val="General"/>
          <w:gallery w:val="placeholder"/>
        </w:category>
        <w:types>
          <w:type w:val="bbPlcHdr"/>
        </w:types>
        <w:behaviors>
          <w:behavior w:val="content"/>
        </w:behaviors>
        <w:guid w:val="{603F97A7-1582-CA49-B02B-65AE3AF6831A}"/>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pPr>
            <w:pStyle w:val="ED5C44204B6A2C4791109E19E4816EDA"/>
          </w:pPr>
          <w:r>
            <w:t>Pellentesque interdum, tellus non consectetuer mattis, lectus eros volutpat nunc, auctor nonummy nulla lectus nec tellus. Aliquam hendrerit lorem vulputate turpis.</w:t>
          </w:r>
        </w:p>
      </w:docPartBody>
    </w:docPart>
    <w:docPart>
      <w:docPartPr>
        <w:name w:val="FC9AA1701443FD4ABB7F789FEB6F5437"/>
        <w:category>
          <w:name w:val="General"/>
          <w:gallery w:val="placeholder"/>
        </w:category>
        <w:types>
          <w:type w:val="bbPlcHdr"/>
        </w:types>
        <w:behaviors>
          <w:behavior w:val="content"/>
        </w:behaviors>
        <w:guid w:val="{C35D5D1A-E5E9-384E-8D47-527CED7CE980}"/>
      </w:docPartPr>
      <w:docPartBody>
        <w:p w:rsidR="00E4598E" w:rsidRDefault="00E4598E">
          <w:pPr>
            <w:pStyle w:val="FC9AA1701443FD4ABB7F789FEB6F5437"/>
          </w:pPr>
          <w:r>
            <w:t>Aliquam dapibus.</w:t>
          </w:r>
        </w:p>
      </w:docPartBody>
    </w:docPart>
    <w:docPart>
      <w:docPartPr>
        <w:name w:val="D70C1F468271444F9697BA3386F1E0E3"/>
        <w:category>
          <w:name w:val="General"/>
          <w:gallery w:val="placeholder"/>
        </w:category>
        <w:types>
          <w:type w:val="bbPlcHdr"/>
        </w:types>
        <w:behaviors>
          <w:behavior w:val="content"/>
        </w:behaviors>
        <w:guid w:val="{7CACBB1E-7D8C-AF40-AB76-A9BF966F9292}"/>
      </w:docPartPr>
      <w:docPartBody>
        <w:p w:rsidR="00E4598E" w:rsidRDefault="00E4598E">
          <w:pPr>
            <w:pStyle w:val="D70C1F468271444F9697BA3386F1E0E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60B9296165384FBB6C2EE553FC7534"/>
        <w:category>
          <w:name w:val="General"/>
          <w:gallery w:val="placeholder"/>
        </w:category>
        <w:types>
          <w:type w:val="bbPlcHdr"/>
        </w:types>
        <w:behaviors>
          <w:behavior w:val="content"/>
        </w:behaviors>
        <w:guid w:val="{7E2BF041-75BC-2A44-BB6E-576D9DF94C30}"/>
      </w:docPartPr>
      <w:docPartBody>
        <w:p w:rsidR="00E4598E" w:rsidRDefault="00E4598E" w:rsidP="00E4598E">
          <w:pPr>
            <w:pStyle w:val="5E60B9296165384FBB6C2EE553FC7534"/>
          </w:pPr>
          <w:r>
            <w:t>Lorem ipsum dolor</w:t>
          </w:r>
        </w:p>
      </w:docPartBody>
    </w:docPart>
    <w:docPart>
      <w:docPartPr>
        <w:name w:val="7016F48D24073840B71B17DAC5470526"/>
        <w:category>
          <w:name w:val="General"/>
          <w:gallery w:val="placeholder"/>
        </w:category>
        <w:types>
          <w:type w:val="bbPlcHdr"/>
        </w:types>
        <w:behaviors>
          <w:behavior w:val="content"/>
        </w:behaviors>
        <w:guid w:val="{5724B57D-3EBC-2E48-876C-0C32CCFEC427}"/>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7016F48D24073840B71B17DAC5470526"/>
          </w:pPr>
          <w:r>
            <w:t>Pellentesque interdum, tellus non consectetuer mattis, lectus eros volutpat nunc, auctor nonummy nulla lectus nec tellus. Aliquam hendrerit lorem vulputate turpis.</w:t>
          </w:r>
        </w:p>
      </w:docPartBody>
    </w:docPart>
    <w:docPart>
      <w:docPartPr>
        <w:name w:val="DD7F44C5DAB42941B4B2F21735CDA9C6"/>
        <w:category>
          <w:name w:val="General"/>
          <w:gallery w:val="placeholder"/>
        </w:category>
        <w:types>
          <w:type w:val="bbPlcHdr"/>
        </w:types>
        <w:behaviors>
          <w:behavior w:val="content"/>
        </w:behaviors>
        <w:guid w:val="{38C07E5C-9E28-964E-B12C-1633723E514D}"/>
      </w:docPartPr>
      <w:docPartBody>
        <w:p w:rsidR="00E4598E" w:rsidRDefault="00E4598E" w:rsidP="00E4598E">
          <w:pPr>
            <w:pStyle w:val="DD7F44C5DAB42941B4B2F21735CDA9C6"/>
          </w:pPr>
          <w:r>
            <w:t>Lorem ipsum dolor</w:t>
          </w:r>
        </w:p>
      </w:docPartBody>
    </w:docPart>
    <w:docPart>
      <w:docPartPr>
        <w:name w:val="E1524B5625608D4680D069AA6ADEE69E"/>
        <w:category>
          <w:name w:val="General"/>
          <w:gallery w:val="placeholder"/>
        </w:category>
        <w:types>
          <w:type w:val="bbPlcHdr"/>
        </w:types>
        <w:behaviors>
          <w:behavior w:val="content"/>
        </w:behaviors>
        <w:guid w:val="{83FB47A8-EE42-6645-9CCC-B1A9173B1E9E}"/>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E1524B5625608D4680D069AA6ADEE69E"/>
          </w:pPr>
          <w:r>
            <w:t>Pellentesque interdum, tellus non consectetuer mattis, lectus eros volutpat nunc, auctor nonummy nulla lectus nec tellus. Aliquam hendrerit lorem vulputate turpis.</w:t>
          </w:r>
        </w:p>
      </w:docPartBody>
    </w:docPart>
    <w:docPart>
      <w:docPartPr>
        <w:name w:val="49E63342D60DF24D94D19CF9F7A99788"/>
        <w:category>
          <w:name w:val="General"/>
          <w:gallery w:val="placeholder"/>
        </w:category>
        <w:types>
          <w:type w:val="bbPlcHdr"/>
        </w:types>
        <w:behaviors>
          <w:behavior w:val="content"/>
        </w:behaviors>
        <w:guid w:val="{824FB299-98EA-A847-A65C-1A6FE0619035}"/>
      </w:docPartPr>
      <w:docPartBody>
        <w:p w:rsidR="00E4598E" w:rsidRDefault="00E4598E" w:rsidP="00E4598E">
          <w:pPr>
            <w:pStyle w:val="49E63342D60DF24D94D19CF9F7A99788"/>
          </w:pPr>
          <w:r>
            <w:t>Lorem ipsum dolor</w:t>
          </w:r>
        </w:p>
      </w:docPartBody>
    </w:docPart>
    <w:docPart>
      <w:docPartPr>
        <w:name w:val="45E25CDE102F7F47899E2045DEC8538D"/>
        <w:category>
          <w:name w:val="General"/>
          <w:gallery w:val="placeholder"/>
        </w:category>
        <w:types>
          <w:type w:val="bbPlcHdr"/>
        </w:types>
        <w:behaviors>
          <w:behavior w:val="content"/>
        </w:behaviors>
        <w:guid w:val="{27747F73-7E57-2A4B-A9D5-167C65254823}"/>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45E25CDE102F7F47899E2045DEC8538D"/>
          </w:pPr>
          <w:r>
            <w:t>Pellentesque interdum, tellus non consectetuer mattis, lectus eros volutpat nunc, auctor nonummy nulla lectus nec tellus. Aliquam hendrerit lorem vulputate turpis.</w:t>
          </w:r>
        </w:p>
      </w:docPartBody>
    </w:docPart>
    <w:docPart>
      <w:docPartPr>
        <w:name w:val="1001133D7C0E3B43883B0A74AE9D9FC7"/>
        <w:category>
          <w:name w:val="General"/>
          <w:gallery w:val="placeholder"/>
        </w:category>
        <w:types>
          <w:type w:val="bbPlcHdr"/>
        </w:types>
        <w:behaviors>
          <w:behavior w:val="content"/>
        </w:behaviors>
        <w:guid w:val="{60C2638F-BA78-274D-8C91-DD4BB3F47D9F}"/>
      </w:docPartPr>
      <w:docPartBody>
        <w:p w:rsidR="00E4598E" w:rsidRDefault="00E4598E" w:rsidP="00E4598E">
          <w:pPr>
            <w:pStyle w:val="1001133D7C0E3B43883B0A74AE9D9FC7"/>
          </w:pPr>
          <w:r>
            <w:t>Lorem ipsum dolor</w:t>
          </w:r>
        </w:p>
      </w:docPartBody>
    </w:docPart>
    <w:docPart>
      <w:docPartPr>
        <w:name w:val="ADD022DD4141D04FACC57CDC2A516C28"/>
        <w:category>
          <w:name w:val="General"/>
          <w:gallery w:val="placeholder"/>
        </w:category>
        <w:types>
          <w:type w:val="bbPlcHdr"/>
        </w:types>
        <w:behaviors>
          <w:behavior w:val="content"/>
        </w:behaviors>
        <w:guid w:val="{DA848C30-710B-C842-8A08-BA831372ABC9}"/>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ADD022DD4141D04FACC57CDC2A516C28"/>
          </w:pPr>
          <w:r>
            <w:t>Pellentesque interdum, tellus non consectetuer mattis, lectus eros volutpat nunc, auctor nonummy nulla lectus nec tellus. Aliquam hendrerit lorem vulputate turpis.</w:t>
          </w:r>
        </w:p>
      </w:docPartBody>
    </w:docPart>
    <w:docPart>
      <w:docPartPr>
        <w:name w:val="6320886F1958BA43ACA48E5FF799909F"/>
        <w:category>
          <w:name w:val="General"/>
          <w:gallery w:val="placeholder"/>
        </w:category>
        <w:types>
          <w:type w:val="bbPlcHdr"/>
        </w:types>
        <w:behaviors>
          <w:behavior w:val="content"/>
        </w:behaviors>
        <w:guid w:val="{AB2A4B0A-29E1-AA44-A326-00D4D635AEC9}"/>
      </w:docPartPr>
      <w:docPartBody>
        <w:p w:rsidR="00E4598E" w:rsidRDefault="00E4598E" w:rsidP="00E4598E">
          <w:pPr>
            <w:pStyle w:val="6320886F1958BA43ACA48E5FF799909F"/>
          </w:pPr>
          <w:r>
            <w:t>Lorem ipsum dolor</w:t>
          </w:r>
        </w:p>
      </w:docPartBody>
    </w:docPart>
    <w:docPart>
      <w:docPartPr>
        <w:name w:val="1405F847C5282E469E0DACFAF549DF2C"/>
        <w:category>
          <w:name w:val="General"/>
          <w:gallery w:val="placeholder"/>
        </w:category>
        <w:types>
          <w:type w:val="bbPlcHdr"/>
        </w:types>
        <w:behaviors>
          <w:behavior w:val="content"/>
        </w:behaviors>
        <w:guid w:val="{7B453234-1901-0440-B7ED-EA74CA6469AD}"/>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1405F847C5282E469E0DACFAF549DF2C"/>
          </w:pPr>
          <w:r>
            <w:t>Pellentesque interdum, tellus non consectetuer mattis, lectus eros volutpat nunc, auctor nonummy nulla lectus nec tellus. Aliquam hendrerit lorem vulputate turpis.</w:t>
          </w:r>
        </w:p>
      </w:docPartBody>
    </w:docPart>
    <w:docPart>
      <w:docPartPr>
        <w:name w:val="35C72BFD77FE7142B13E37A6BFAE4800"/>
        <w:category>
          <w:name w:val="General"/>
          <w:gallery w:val="placeholder"/>
        </w:category>
        <w:types>
          <w:type w:val="bbPlcHdr"/>
        </w:types>
        <w:behaviors>
          <w:behavior w:val="content"/>
        </w:behaviors>
        <w:guid w:val="{F6DA91A4-9B92-B14F-8C41-F8565C804D08}"/>
      </w:docPartPr>
      <w:docPartBody>
        <w:p w:rsidR="00E4598E" w:rsidRDefault="00E4598E" w:rsidP="00E4598E">
          <w:pPr>
            <w:pStyle w:val="35C72BFD77FE7142B13E37A6BFAE4800"/>
          </w:pPr>
          <w:r>
            <w:t>Lorem ipsum dolor</w:t>
          </w:r>
        </w:p>
      </w:docPartBody>
    </w:docPart>
    <w:docPart>
      <w:docPartPr>
        <w:name w:val="AA399F174B2AEE44B2F16E3017B60E7F"/>
        <w:category>
          <w:name w:val="General"/>
          <w:gallery w:val="placeholder"/>
        </w:category>
        <w:types>
          <w:type w:val="bbPlcHdr"/>
        </w:types>
        <w:behaviors>
          <w:behavior w:val="content"/>
        </w:behaviors>
        <w:guid w:val="{AA65BEAF-1197-FB4F-B660-32574CD32FDE}"/>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AA399F174B2AEE44B2F16E3017B60E7F"/>
          </w:pPr>
          <w:r>
            <w:t>Pellentesque interdum, tellus non consectetuer mattis, lectus eros volutpat nunc, auctor nonummy nulla lectus nec tellus. Aliquam hendrerit lorem vulputate turpis.</w:t>
          </w:r>
        </w:p>
      </w:docPartBody>
    </w:docPart>
    <w:docPart>
      <w:docPartPr>
        <w:name w:val="94A284A7519F92438F0D5BB27F2AEE68"/>
        <w:category>
          <w:name w:val="General"/>
          <w:gallery w:val="placeholder"/>
        </w:category>
        <w:types>
          <w:type w:val="bbPlcHdr"/>
        </w:types>
        <w:behaviors>
          <w:behavior w:val="content"/>
        </w:behaviors>
        <w:guid w:val="{7B04006D-C980-5247-A366-4F9804ADC18D}"/>
      </w:docPartPr>
      <w:docPartBody>
        <w:p w:rsidR="00E4598E" w:rsidRDefault="00E4598E" w:rsidP="00E4598E">
          <w:pPr>
            <w:pStyle w:val="94A284A7519F92438F0D5BB27F2AEE68"/>
          </w:pPr>
          <w:r>
            <w:t>Lorem ipsum dolor</w:t>
          </w:r>
        </w:p>
      </w:docPartBody>
    </w:docPart>
    <w:docPart>
      <w:docPartPr>
        <w:name w:val="D1CD00128BF79E4D88E991424B0FDFEE"/>
        <w:category>
          <w:name w:val="General"/>
          <w:gallery w:val="placeholder"/>
        </w:category>
        <w:types>
          <w:type w:val="bbPlcHdr"/>
        </w:types>
        <w:behaviors>
          <w:behavior w:val="content"/>
        </w:behaviors>
        <w:guid w:val="{14C65755-20AB-494F-B432-F427D94B1413}"/>
      </w:docPartPr>
      <w:docPartBody>
        <w:p w:rsidR="00E4598E" w:rsidRDefault="00E4598E">
          <w:pPr>
            <w:pStyle w:val="ListBullet"/>
          </w:pPr>
          <w:r>
            <w:t>Etiam cursus suscipit enim. Nulla facilisi. Integer eleifend diam eu diam. Donec dapibus enim sollicitudin nulla. Nam hendrerit. Nunc id nisi. Curabitur sed neque. Pellentesque placerat consequat pede.</w:t>
          </w:r>
        </w:p>
        <w:p w:rsidR="00E4598E" w:rsidRDefault="00E4598E">
          <w:pPr>
            <w:pStyle w:val="ListBullet"/>
          </w:pPr>
          <w:r>
            <w:t>Nullam dapibus elementum metus. Aenean libero sem, commodo euismod, imperdiet et, molestie vel, neque. Duis nec sapien eu pede consectetuer placerat.</w:t>
          </w:r>
        </w:p>
        <w:p w:rsidR="00E4598E" w:rsidRDefault="00E4598E" w:rsidP="00E4598E">
          <w:pPr>
            <w:pStyle w:val="D1CD00128BF79E4D88E991424B0FDFE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8E"/>
    <w:rsid w:val="00E45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6EDFF679308E249B58F442A15DF4D78">
    <w:name w:val="56EDFF679308E249B58F442A15DF4D78"/>
  </w:style>
  <w:style w:type="paragraph" w:customStyle="1" w:styleId="C37AFB463286604DB9D07B7227E6F575">
    <w:name w:val="C37AFB463286604DB9D07B7227E6F575"/>
  </w:style>
  <w:style w:type="paragraph" w:styleId="ListBullet">
    <w:name w:val="List Bullet"/>
    <w:basedOn w:val="Normal"/>
    <w:rsid w:val="00E4598E"/>
    <w:pPr>
      <w:numPr>
        <w:numId w:val="1"/>
      </w:numPr>
      <w:spacing w:after="120" w:line="276" w:lineRule="auto"/>
    </w:pPr>
    <w:rPr>
      <w:rFonts w:eastAsiaTheme="minorHAnsi"/>
      <w:sz w:val="20"/>
      <w:szCs w:val="22"/>
      <w:lang w:eastAsia="en-US"/>
    </w:rPr>
  </w:style>
  <w:style w:type="paragraph" w:customStyle="1" w:styleId="4B8C5936E02EB84CA7A011AF8F0C6B9E">
    <w:name w:val="4B8C5936E02EB84CA7A011AF8F0C6B9E"/>
  </w:style>
  <w:style w:type="paragraph" w:customStyle="1" w:styleId="A96E228C4AD1AE48A933E4ACF9022930">
    <w:name w:val="A96E228C4AD1AE48A933E4ACF9022930"/>
  </w:style>
  <w:style w:type="paragraph" w:customStyle="1" w:styleId="ED5C44204B6A2C4791109E19E4816EDA">
    <w:name w:val="ED5C44204B6A2C4791109E19E4816EDA"/>
  </w:style>
  <w:style w:type="paragraph" w:customStyle="1" w:styleId="FC9AA1701443FD4ABB7F789FEB6F5437">
    <w:name w:val="FC9AA1701443FD4ABB7F789FEB6F5437"/>
  </w:style>
  <w:style w:type="paragraph" w:customStyle="1" w:styleId="D70C1F468271444F9697BA3386F1E0E3">
    <w:name w:val="D70C1F468271444F9697BA3386F1E0E3"/>
  </w:style>
  <w:style w:type="paragraph" w:customStyle="1" w:styleId="2A989559A085304A9A70E2B77F881704">
    <w:name w:val="2A989559A085304A9A70E2B77F881704"/>
  </w:style>
  <w:style w:type="paragraph" w:customStyle="1" w:styleId="9F77873FB0660B4DA55F478CF666C3B3">
    <w:name w:val="9F77873FB0660B4DA55F478CF666C3B3"/>
  </w:style>
  <w:style w:type="paragraph" w:customStyle="1" w:styleId="02D37DC25CAAE5478F0613A627DFE0C9">
    <w:name w:val="02D37DC25CAAE5478F0613A627DFE0C9"/>
  </w:style>
  <w:style w:type="paragraph" w:customStyle="1" w:styleId="C099D7BD9B92424795A632E009A2DFAE">
    <w:name w:val="C099D7BD9B92424795A632E009A2DFAE"/>
    <w:rsid w:val="00E4598E"/>
  </w:style>
  <w:style w:type="paragraph" w:customStyle="1" w:styleId="77006C5253219B40A93920B2B5C96E40">
    <w:name w:val="77006C5253219B40A93920B2B5C96E40"/>
    <w:rsid w:val="00E4598E"/>
  </w:style>
  <w:style w:type="paragraph" w:customStyle="1" w:styleId="5E60B9296165384FBB6C2EE553FC7534">
    <w:name w:val="5E60B9296165384FBB6C2EE553FC7534"/>
    <w:rsid w:val="00E4598E"/>
  </w:style>
  <w:style w:type="paragraph" w:customStyle="1" w:styleId="7016F48D24073840B71B17DAC5470526">
    <w:name w:val="7016F48D24073840B71B17DAC5470526"/>
    <w:rsid w:val="00E4598E"/>
  </w:style>
  <w:style w:type="paragraph" w:customStyle="1" w:styleId="6A42FA57A4C53D499976AA3637DA2BAD">
    <w:name w:val="6A42FA57A4C53D499976AA3637DA2BAD"/>
    <w:rsid w:val="00E4598E"/>
  </w:style>
  <w:style w:type="paragraph" w:customStyle="1" w:styleId="DD7F44C5DAB42941B4B2F21735CDA9C6">
    <w:name w:val="DD7F44C5DAB42941B4B2F21735CDA9C6"/>
    <w:rsid w:val="00E4598E"/>
  </w:style>
  <w:style w:type="paragraph" w:customStyle="1" w:styleId="E1524B5625608D4680D069AA6ADEE69E">
    <w:name w:val="E1524B5625608D4680D069AA6ADEE69E"/>
    <w:rsid w:val="00E4598E"/>
  </w:style>
  <w:style w:type="paragraph" w:customStyle="1" w:styleId="49E63342D60DF24D94D19CF9F7A99788">
    <w:name w:val="49E63342D60DF24D94D19CF9F7A99788"/>
    <w:rsid w:val="00E4598E"/>
  </w:style>
  <w:style w:type="paragraph" w:customStyle="1" w:styleId="45E25CDE102F7F47899E2045DEC8538D">
    <w:name w:val="45E25CDE102F7F47899E2045DEC8538D"/>
    <w:rsid w:val="00E4598E"/>
  </w:style>
  <w:style w:type="paragraph" w:customStyle="1" w:styleId="1001133D7C0E3B43883B0A74AE9D9FC7">
    <w:name w:val="1001133D7C0E3B43883B0A74AE9D9FC7"/>
    <w:rsid w:val="00E4598E"/>
  </w:style>
  <w:style w:type="paragraph" w:customStyle="1" w:styleId="ADD022DD4141D04FACC57CDC2A516C28">
    <w:name w:val="ADD022DD4141D04FACC57CDC2A516C28"/>
    <w:rsid w:val="00E4598E"/>
  </w:style>
  <w:style w:type="paragraph" w:customStyle="1" w:styleId="6320886F1958BA43ACA48E5FF799909F">
    <w:name w:val="6320886F1958BA43ACA48E5FF799909F"/>
    <w:rsid w:val="00E4598E"/>
  </w:style>
  <w:style w:type="paragraph" w:customStyle="1" w:styleId="1405F847C5282E469E0DACFAF549DF2C">
    <w:name w:val="1405F847C5282E469E0DACFAF549DF2C"/>
    <w:rsid w:val="00E4598E"/>
  </w:style>
  <w:style w:type="paragraph" w:customStyle="1" w:styleId="35C72BFD77FE7142B13E37A6BFAE4800">
    <w:name w:val="35C72BFD77FE7142B13E37A6BFAE4800"/>
    <w:rsid w:val="00E4598E"/>
  </w:style>
  <w:style w:type="paragraph" w:customStyle="1" w:styleId="AA399F174B2AEE44B2F16E3017B60E7F">
    <w:name w:val="AA399F174B2AEE44B2F16E3017B60E7F"/>
    <w:rsid w:val="00E4598E"/>
  </w:style>
  <w:style w:type="paragraph" w:customStyle="1" w:styleId="94A284A7519F92438F0D5BB27F2AEE68">
    <w:name w:val="94A284A7519F92438F0D5BB27F2AEE68"/>
    <w:rsid w:val="00E4598E"/>
  </w:style>
  <w:style w:type="paragraph" w:customStyle="1" w:styleId="D1CD00128BF79E4D88E991424B0FDFEE">
    <w:name w:val="D1CD00128BF79E4D88E991424B0FDFEE"/>
    <w:rsid w:val="00E4598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6EDFF679308E249B58F442A15DF4D78">
    <w:name w:val="56EDFF679308E249B58F442A15DF4D78"/>
  </w:style>
  <w:style w:type="paragraph" w:customStyle="1" w:styleId="C37AFB463286604DB9D07B7227E6F575">
    <w:name w:val="C37AFB463286604DB9D07B7227E6F575"/>
  </w:style>
  <w:style w:type="paragraph" w:styleId="ListBullet">
    <w:name w:val="List Bullet"/>
    <w:basedOn w:val="Normal"/>
    <w:rsid w:val="00E4598E"/>
    <w:pPr>
      <w:numPr>
        <w:numId w:val="1"/>
      </w:numPr>
      <w:spacing w:after="120" w:line="276" w:lineRule="auto"/>
    </w:pPr>
    <w:rPr>
      <w:rFonts w:eastAsiaTheme="minorHAnsi"/>
      <w:sz w:val="20"/>
      <w:szCs w:val="22"/>
      <w:lang w:eastAsia="en-US"/>
    </w:rPr>
  </w:style>
  <w:style w:type="paragraph" w:customStyle="1" w:styleId="4B8C5936E02EB84CA7A011AF8F0C6B9E">
    <w:name w:val="4B8C5936E02EB84CA7A011AF8F0C6B9E"/>
  </w:style>
  <w:style w:type="paragraph" w:customStyle="1" w:styleId="A96E228C4AD1AE48A933E4ACF9022930">
    <w:name w:val="A96E228C4AD1AE48A933E4ACF9022930"/>
  </w:style>
  <w:style w:type="paragraph" w:customStyle="1" w:styleId="ED5C44204B6A2C4791109E19E4816EDA">
    <w:name w:val="ED5C44204B6A2C4791109E19E4816EDA"/>
  </w:style>
  <w:style w:type="paragraph" w:customStyle="1" w:styleId="FC9AA1701443FD4ABB7F789FEB6F5437">
    <w:name w:val="FC9AA1701443FD4ABB7F789FEB6F5437"/>
  </w:style>
  <w:style w:type="paragraph" w:customStyle="1" w:styleId="D70C1F468271444F9697BA3386F1E0E3">
    <w:name w:val="D70C1F468271444F9697BA3386F1E0E3"/>
  </w:style>
  <w:style w:type="paragraph" w:customStyle="1" w:styleId="2A989559A085304A9A70E2B77F881704">
    <w:name w:val="2A989559A085304A9A70E2B77F881704"/>
  </w:style>
  <w:style w:type="paragraph" w:customStyle="1" w:styleId="9F77873FB0660B4DA55F478CF666C3B3">
    <w:name w:val="9F77873FB0660B4DA55F478CF666C3B3"/>
  </w:style>
  <w:style w:type="paragraph" w:customStyle="1" w:styleId="02D37DC25CAAE5478F0613A627DFE0C9">
    <w:name w:val="02D37DC25CAAE5478F0613A627DFE0C9"/>
  </w:style>
  <w:style w:type="paragraph" w:customStyle="1" w:styleId="C099D7BD9B92424795A632E009A2DFAE">
    <w:name w:val="C099D7BD9B92424795A632E009A2DFAE"/>
    <w:rsid w:val="00E4598E"/>
  </w:style>
  <w:style w:type="paragraph" w:customStyle="1" w:styleId="77006C5253219B40A93920B2B5C96E40">
    <w:name w:val="77006C5253219B40A93920B2B5C96E40"/>
    <w:rsid w:val="00E4598E"/>
  </w:style>
  <w:style w:type="paragraph" w:customStyle="1" w:styleId="5E60B9296165384FBB6C2EE553FC7534">
    <w:name w:val="5E60B9296165384FBB6C2EE553FC7534"/>
    <w:rsid w:val="00E4598E"/>
  </w:style>
  <w:style w:type="paragraph" w:customStyle="1" w:styleId="7016F48D24073840B71B17DAC5470526">
    <w:name w:val="7016F48D24073840B71B17DAC5470526"/>
    <w:rsid w:val="00E4598E"/>
  </w:style>
  <w:style w:type="paragraph" w:customStyle="1" w:styleId="6A42FA57A4C53D499976AA3637DA2BAD">
    <w:name w:val="6A42FA57A4C53D499976AA3637DA2BAD"/>
    <w:rsid w:val="00E4598E"/>
  </w:style>
  <w:style w:type="paragraph" w:customStyle="1" w:styleId="DD7F44C5DAB42941B4B2F21735CDA9C6">
    <w:name w:val="DD7F44C5DAB42941B4B2F21735CDA9C6"/>
    <w:rsid w:val="00E4598E"/>
  </w:style>
  <w:style w:type="paragraph" w:customStyle="1" w:styleId="E1524B5625608D4680D069AA6ADEE69E">
    <w:name w:val="E1524B5625608D4680D069AA6ADEE69E"/>
    <w:rsid w:val="00E4598E"/>
  </w:style>
  <w:style w:type="paragraph" w:customStyle="1" w:styleId="49E63342D60DF24D94D19CF9F7A99788">
    <w:name w:val="49E63342D60DF24D94D19CF9F7A99788"/>
    <w:rsid w:val="00E4598E"/>
  </w:style>
  <w:style w:type="paragraph" w:customStyle="1" w:styleId="45E25CDE102F7F47899E2045DEC8538D">
    <w:name w:val="45E25CDE102F7F47899E2045DEC8538D"/>
    <w:rsid w:val="00E4598E"/>
  </w:style>
  <w:style w:type="paragraph" w:customStyle="1" w:styleId="1001133D7C0E3B43883B0A74AE9D9FC7">
    <w:name w:val="1001133D7C0E3B43883B0A74AE9D9FC7"/>
    <w:rsid w:val="00E4598E"/>
  </w:style>
  <w:style w:type="paragraph" w:customStyle="1" w:styleId="ADD022DD4141D04FACC57CDC2A516C28">
    <w:name w:val="ADD022DD4141D04FACC57CDC2A516C28"/>
    <w:rsid w:val="00E4598E"/>
  </w:style>
  <w:style w:type="paragraph" w:customStyle="1" w:styleId="6320886F1958BA43ACA48E5FF799909F">
    <w:name w:val="6320886F1958BA43ACA48E5FF799909F"/>
    <w:rsid w:val="00E4598E"/>
  </w:style>
  <w:style w:type="paragraph" w:customStyle="1" w:styleId="1405F847C5282E469E0DACFAF549DF2C">
    <w:name w:val="1405F847C5282E469E0DACFAF549DF2C"/>
    <w:rsid w:val="00E4598E"/>
  </w:style>
  <w:style w:type="paragraph" w:customStyle="1" w:styleId="35C72BFD77FE7142B13E37A6BFAE4800">
    <w:name w:val="35C72BFD77FE7142B13E37A6BFAE4800"/>
    <w:rsid w:val="00E4598E"/>
  </w:style>
  <w:style w:type="paragraph" w:customStyle="1" w:styleId="AA399F174B2AEE44B2F16E3017B60E7F">
    <w:name w:val="AA399F174B2AEE44B2F16E3017B60E7F"/>
    <w:rsid w:val="00E4598E"/>
  </w:style>
  <w:style w:type="paragraph" w:customStyle="1" w:styleId="94A284A7519F92438F0D5BB27F2AEE68">
    <w:name w:val="94A284A7519F92438F0D5BB27F2AEE68"/>
    <w:rsid w:val="00E4598E"/>
  </w:style>
  <w:style w:type="paragraph" w:customStyle="1" w:styleId="D1CD00128BF79E4D88E991424B0FDFEE">
    <w:name w:val="D1CD00128BF79E4D88E991424B0FDFEE"/>
    <w:rsid w:val="00E459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Resume.dotx</Template>
  <TotalTime>1</TotalTime>
  <Pages>2</Pages>
  <Words>602</Words>
  <Characters>3659</Characters>
  <Application>Microsoft Macintosh Word</Application>
  <DocSecurity>0</DocSecurity>
  <Lines>55</Lines>
  <Paragraphs>34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4227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Thomas</dc:creator>
  <cp:keywords/>
  <dc:description/>
  <cp:lastModifiedBy>Matthew Thomas</cp:lastModifiedBy>
  <cp:revision>2</cp:revision>
  <dcterms:created xsi:type="dcterms:W3CDTF">2013-01-03T02:12:00Z</dcterms:created>
  <dcterms:modified xsi:type="dcterms:W3CDTF">2013-01-03T02:12:00Z</dcterms:modified>
  <cp:category/>
</cp:coreProperties>
</file>